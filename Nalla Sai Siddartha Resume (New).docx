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38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203"/>
      </w:tblGrid>
      <w:tr w:rsidR="00692703" w:rsidRPr="00CF1A49" w14:paraId="08915939" w14:textId="77777777" w:rsidTr="0011596B">
        <w:trPr>
          <w:trHeight w:hRule="exact" w:val="2218"/>
        </w:trPr>
        <w:tc>
          <w:tcPr>
            <w:tcW w:w="8203" w:type="dxa"/>
            <w:tcMar>
              <w:top w:w="0" w:type="dxa"/>
              <w:bottom w:w="0" w:type="dxa"/>
            </w:tcMar>
          </w:tcPr>
          <w:p w14:paraId="119C6001" w14:textId="262B7853" w:rsidR="00692703" w:rsidRPr="00CF1A49" w:rsidRDefault="003B13BE" w:rsidP="00913946">
            <w:pPr>
              <w:pStyle w:val="Title"/>
            </w:pPr>
            <w:r w:rsidRPr="00647CCD">
              <w:rPr>
                <w:bCs/>
                <w:iCs/>
                <w:color w:val="auto"/>
                <w:sz w:val="52"/>
                <w:szCs w:val="52"/>
              </w:rPr>
              <w:t>Nalla</w:t>
            </w:r>
            <w:r>
              <w:rPr>
                <w:rStyle w:val="IntenseEmphasis"/>
              </w:rPr>
              <w:t xml:space="preserve"> </w:t>
            </w:r>
            <w:r w:rsidR="00647CCD" w:rsidRPr="00647CCD">
              <w:rPr>
                <w:color w:val="auto"/>
                <w:sz w:val="52"/>
                <w:szCs w:val="52"/>
              </w:rPr>
              <w:t>SAI SIDDARTHA</w:t>
            </w:r>
          </w:p>
          <w:p w14:paraId="371BC262" w14:textId="6B303C94" w:rsidR="00692703" w:rsidRPr="00FF5993" w:rsidRDefault="003B13BE" w:rsidP="00EC3A8B">
            <w:pPr>
              <w:pStyle w:val="ContactInfo"/>
              <w:contextualSpacing w:val="0"/>
              <w:rPr>
                <w:b/>
                <w:bCs/>
              </w:rPr>
            </w:pPr>
            <w:r w:rsidRPr="00FF5993">
              <w:rPr>
                <w:b/>
                <w:bCs/>
              </w:rPr>
              <w:t xml:space="preserve">+91 </w:t>
            </w:r>
            <w:r w:rsidR="00647CCD" w:rsidRPr="00FF5993">
              <w:rPr>
                <w:b/>
                <w:bCs/>
              </w:rPr>
              <w:t>9963532706</w:t>
            </w:r>
          </w:p>
          <w:p w14:paraId="77B4D9CE" w14:textId="27F2F27E" w:rsidR="00BC3821" w:rsidRDefault="00647CCD" w:rsidP="00EC3A8B">
            <w:pPr>
              <w:pStyle w:val="ContactInfoEmphasis"/>
              <w:contextualSpacing w:val="0"/>
            </w:pPr>
            <w:r>
              <w:t>saisiddarthnalla</w:t>
            </w:r>
            <w:r w:rsidR="003B13BE">
              <w:t>@</w:t>
            </w:r>
            <w:r>
              <w:t>outlook</w:t>
            </w:r>
            <w:r w:rsidR="003B13BE">
              <w:t>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F4622243583412895425F9D9238A2C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  <w:p w14:paraId="3EFCF009" w14:textId="2AE2F5D9" w:rsidR="00692703" w:rsidRPr="00CF1A49" w:rsidRDefault="00D102D7" w:rsidP="00EC3A8B">
            <w:pPr>
              <w:pStyle w:val="ContactInfoEmphasis"/>
              <w:contextualSpacing w:val="0"/>
            </w:pPr>
            <w:r w:rsidRPr="00D102D7">
              <w:t>https://www.linkedin.com/in/nalla-sai-siddartha-881288167/</w:t>
            </w:r>
          </w:p>
        </w:tc>
      </w:tr>
      <w:tr w:rsidR="009571D8" w:rsidRPr="00CF1A49" w14:paraId="07BC704B" w14:textId="77777777" w:rsidTr="0011596B">
        <w:trPr>
          <w:trHeight w:val="1877"/>
        </w:trPr>
        <w:tc>
          <w:tcPr>
            <w:tcW w:w="8203" w:type="dxa"/>
            <w:tcMar>
              <w:top w:w="432" w:type="dxa"/>
            </w:tcMar>
          </w:tcPr>
          <w:p w14:paraId="5F43908D" w14:textId="70534ABE" w:rsidR="002A53D0" w:rsidRPr="00B06C3F" w:rsidRDefault="001F65D1" w:rsidP="003B13B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B06C3F">
              <w:rPr>
                <w:rFonts w:cstheme="minorHAnsi"/>
                <w:b/>
                <w:bCs/>
              </w:rPr>
              <w:t>4</w:t>
            </w:r>
            <w:r w:rsidR="003B13BE" w:rsidRPr="00B06C3F">
              <w:rPr>
                <w:rFonts w:cstheme="minorHAnsi"/>
                <w:b/>
                <w:bCs/>
              </w:rPr>
              <w:t xml:space="preserve"> years</w:t>
            </w:r>
            <w:r w:rsidR="003B13BE" w:rsidRPr="00B06C3F">
              <w:rPr>
                <w:rFonts w:cstheme="minorHAnsi"/>
              </w:rPr>
              <w:t xml:space="preserve"> of expertise </w:t>
            </w:r>
            <w:r w:rsidR="003B13BE" w:rsidRPr="00B06C3F">
              <w:rPr>
                <w:rFonts w:cstheme="minorHAnsi"/>
                <w:b/>
                <w:bCs/>
              </w:rPr>
              <w:t>in</w:t>
            </w:r>
            <w:r w:rsidR="003B13BE" w:rsidRPr="00B06C3F">
              <w:rPr>
                <w:rFonts w:cstheme="minorHAnsi"/>
              </w:rPr>
              <w:t xml:space="preserve"> </w:t>
            </w:r>
            <w:r w:rsidRPr="00B06C3F">
              <w:rPr>
                <w:rFonts w:cstheme="minorHAnsi"/>
                <w:b/>
                <w:bCs/>
              </w:rPr>
              <w:t xml:space="preserve">Supply </w:t>
            </w:r>
            <w:r w:rsidR="0099202F" w:rsidRPr="00B06C3F">
              <w:rPr>
                <w:rFonts w:cstheme="minorHAnsi"/>
                <w:b/>
                <w:bCs/>
              </w:rPr>
              <w:t>C</w:t>
            </w:r>
            <w:r w:rsidRPr="00B06C3F">
              <w:rPr>
                <w:rFonts w:cstheme="minorHAnsi"/>
                <w:b/>
                <w:bCs/>
              </w:rPr>
              <w:t xml:space="preserve">hain </w:t>
            </w:r>
            <w:r w:rsidR="00313A41" w:rsidRPr="00B06C3F">
              <w:rPr>
                <w:rFonts w:cstheme="minorHAnsi"/>
                <w:b/>
                <w:bCs/>
              </w:rPr>
              <w:t>Management</w:t>
            </w:r>
            <w:r w:rsidR="00313A41" w:rsidRPr="00B06C3F">
              <w:rPr>
                <w:rFonts w:cstheme="minorHAnsi"/>
              </w:rPr>
              <w:t xml:space="preserve"> across</w:t>
            </w:r>
            <w:r w:rsidR="002A53D0" w:rsidRPr="00B06C3F">
              <w:rPr>
                <w:rFonts w:cstheme="minorHAnsi"/>
              </w:rPr>
              <w:t xml:space="preserve"> multiple </w:t>
            </w:r>
            <w:r w:rsidR="00463A44" w:rsidRPr="00B06C3F">
              <w:rPr>
                <w:rFonts w:cstheme="minorHAnsi"/>
              </w:rPr>
              <w:t>sectors.</w:t>
            </w:r>
          </w:p>
          <w:p w14:paraId="5A92AF04" w14:textId="201884DB" w:rsidR="005C5F85" w:rsidRPr="00B06C3F" w:rsidRDefault="005C5F85" w:rsidP="003B13B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B06C3F">
              <w:rPr>
                <w:rFonts w:cstheme="minorHAnsi"/>
              </w:rPr>
              <w:t xml:space="preserve">Good hands-on experience </w:t>
            </w:r>
            <w:r w:rsidR="00FA0CFE" w:rsidRPr="00B06C3F">
              <w:rPr>
                <w:rFonts w:cstheme="minorHAnsi"/>
              </w:rPr>
              <w:t>in</w:t>
            </w:r>
            <w:r w:rsidR="003E7B66" w:rsidRPr="00B06C3F">
              <w:rPr>
                <w:rFonts w:cstheme="minorHAnsi"/>
              </w:rPr>
              <w:t xml:space="preserve"> </w:t>
            </w:r>
            <w:r w:rsidRPr="00B06C3F">
              <w:rPr>
                <w:rFonts w:cstheme="minorHAnsi"/>
                <w:b/>
                <w:bCs/>
              </w:rPr>
              <w:t>Warehouse</w:t>
            </w:r>
            <w:r w:rsidR="003E7B66" w:rsidRPr="00B06C3F">
              <w:rPr>
                <w:rFonts w:cstheme="minorHAnsi"/>
                <w:b/>
                <w:bCs/>
              </w:rPr>
              <w:t xml:space="preserve"> management</w:t>
            </w:r>
            <w:r w:rsidR="00666A54" w:rsidRPr="00B06C3F">
              <w:rPr>
                <w:rFonts w:cstheme="minorHAnsi"/>
                <w:b/>
                <w:bCs/>
              </w:rPr>
              <w:t>, Automotive</w:t>
            </w:r>
            <w:r w:rsidR="001E056B" w:rsidRPr="00B06C3F">
              <w:rPr>
                <w:rFonts w:cstheme="minorHAnsi"/>
                <w:b/>
                <w:bCs/>
              </w:rPr>
              <w:t>,</w:t>
            </w:r>
            <w:r w:rsidR="00666A54" w:rsidRPr="00B06C3F">
              <w:rPr>
                <w:rFonts w:cstheme="minorHAnsi"/>
                <w:b/>
                <w:bCs/>
              </w:rPr>
              <w:t xml:space="preserve"> </w:t>
            </w:r>
            <w:r w:rsidR="00675110" w:rsidRPr="00B06C3F">
              <w:rPr>
                <w:rFonts w:cstheme="minorHAnsi"/>
                <w:b/>
                <w:bCs/>
              </w:rPr>
              <w:t>and Software procurement</w:t>
            </w:r>
            <w:r w:rsidR="008510A8" w:rsidRPr="00B06C3F">
              <w:rPr>
                <w:rFonts w:cstheme="minorHAnsi"/>
                <w:b/>
                <w:bCs/>
              </w:rPr>
              <w:t>.</w:t>
            </w:r>
          </w:p>
          <w:p w14:paraId="04219439" w14:textId="0C057B06" w:rsidR="00BA169E" w:rsidRPr="00B06C3F" w:rsidRDefault="00BA169E" w:rsidP="00F54BC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B06C3F">
              <w:rPr>
                <w:rFonts w:cstheme="minorHAnsi"/>
              </w:rPr>
              <w:t xml:space="preserve">Worked on a complete knockdown </w:t>
            </w:r>
            <w:r w:rsidRPr="00B06C3F">
              <w:rPr>
                <w:rFonts w:cstheme="minorHAnsi"/>
                <w:b/>
                <w:bCs/>
              </w:rPr>
              <w:t>(CKD)</w:t>
            </w:r>
            <w:r w:rsidRPr="00B06C3F">
              <w:rPr>
                <w:rFonts w:cstheme="minorHAnsi"/>
              </w:rPr>
              <w:t xml:space="preserve"> for vendor registration and helped</w:t>
            </w:r>
            <w:r w:rsidR="00B63296" w:rsidRPr="00B06C3F">
              <w:rPr>
                <w:rFonts w:cstheme="minorHAnsi"/>
              </w:rPr>
              <w:t xml:space="preserve"> to</w:t>
            </w:r>
            <w:r w:rsidRPr="00B06C3F">
              <w:rPr>
                <w:rFonts w:cstheme="minorHAnsi"/>
              </w:rPr>
              <w:t xml:space="preserve"> </w:t>
            </w:r>
            <w:r w:rsidR="00B63296" w:rsidRPr="00B06C3F">
              <w:rPr>
                <w:rFonts w:cstheme="minorHAnsi"/>
              </w:rPr>
              <w:t>update</w:t>
            </w:r>
            <w:r w:rsidRPr="00B06C3F">
              <w:rPr>
                <w:rFonts w:cstheme="minorHAnsi"/>
              </w:rPr>
              <w:t xml:space="preserve"> the </w:t>
            </w:r>
            <w:r w:rsidR="00AF4560" w:rsidRPr="00B06C3F">
              <w:rPr>
                <w:rFonts w:cstheme="minorHAnsi"/>
                <w:b/>
                <w:bCs/>
              </w:rPr>
              <w:t>M</w:t>
            </w:r>
            <w:r w:rsidRPr="00B06C3F">
              <w:rPr>
                <w:rFonts w:cstheme="minorHAnsi"/>
                <w:b/>
                <w:bCs/>
              </w:rPr>
              <w:t xml:space="preserve">aster </w:t>
            </w:r>
            <w:r w:rsidR="00A25212" w:rsidRPr="00B06C3F">
              <w:rPr>
                <w:rFonts w:cstheme="minorHAnsi"/>
                <w:b/>
                <w:bCs/>
              </w:rPr>
              <w:t>organization chart</w:t>
            </w:r>
            <w:r w:rsidRPr="00B06C3F">
              <w:rPr>
                <w:rFonts w:cstheme="minorHAnsi"/>
              </w:rPr>
              <w:t xml:space="preserve"> of </w:t>
            </w:r>
            <w:r w:rsidRPr="00B06C3F">
              <w:rPr>
                <w:rFonts w:cstheme="minorHAnsi"/>
                <w:b/>
                <w:bCs/>
              </w:rPr>
              <w:t>104 vendors</w:t>
            </w:r>
            <w:r w:rsidRPr="00B06C3F">
              <w:rPr>
                <w:rFonts w:cstheme="minorHAnsi"/>
              </w:rPr>
              <w:t xml:space="preserve"> </w:t>
            </w:r>
            <w:r w:rsidR="00575A51" w:rsidRPr="00B06C3F">
              <w:rPr>
                <w:rFonts w:cstheme="minorHAnsi"/>
              </w:rPr>
              <w:t>in the Initial stage.</w:t>
            </w:r>
          </w:p>
          <w:p w14:paraId="140CBCA7" w14:textId="77777777" w:rsidR="001755A8" w:rsidRPr="0019617F" w:rsidRDefault="000B37AB" w:rsidP="00F54BC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B06C3F">
              <w:rPr>
                <w:rFonts w:cstheme="minorHAnsi"/>
              </w:rPr>
              <w:t>Work</w:t>
            </w:r>
            <w:r w:rsidR="008510A8" w:rsidRPr="00B06C3F">
              <w:rPr>
                <w:rFonts w:cstheme="minorHAnsi"/>
              </w:rPr>
              <w:t>ing</w:t>
            </w:r>
            <w:r w:rsidRPr="00B06C3F">
              <w:rPr>
                <w:rFonts w:cstheme="minorHAnsi"/>
              </w:rPr>
              <w:t xml:space="preserve"> as a </w:t>
            </w:r>
            <w:r w:rsidRPr="00B06C3F">
              <w:rPr>
                <w:rFonts w:cstheme="minorHAnsi"/>
                <w:b/>
                <w:bCs/>
              </w:rPr>
              <w:t>buyer</w:t>
            </w:r>
            <w:r w:rsidR="00F352D7" w:rsidRPr="00B06C3F">
              <w:rPr>
                <w:rFonts w:cstheme="minorHAnsi"/>
                <w:b/>
                <w:bCs/>
              </w:rPr>
              <w:t xml:space="preserve"> for </w:t>
            </w:r>
            <w:r w:rsidR="004746A0" w:rsidRPr="00B06C3F">
              <w:rPr>
                <w:rFonts w:cstheme="minorHAnsi"/>
                <w:b/>
                <w:bCs/>
              </w:rPr>
              <w:t xml:space="preserve">the </w:t>
            </w:r>
            <w:r w:rsidR="00F352D7" w:rsidRPr="00B06C3F">
              <w:rPr>
                <w:rFonts w:cstheme="minorHAnsi"/>
                <w:b/>
                <w:bCs/>
              </w:rPr>
              <w:t>EMEA team</w:t>
            </w:r>
            <w:r w:rsidR="00F352D7" w:rsidRPr="00B06C3F">
              <w:rPr>
                <w:rFonts w:cstheme="minorHAnsi"/>
              </w:rPr>
              <w:t xml:space="preserve"> handling</w:t>
            </w:r>
            <w:r w:rsidR="009564FB" w:rsidRPr="00B06C3F">
              <w:rPr>
                <w:rFonts w:cstheme="minorHAnsi"/>
              </w:rPr>
              <w:t xml:space="preserve"> </w:t>
            </w:r>
            <w:r w:rsidR="005C5F85" w:rsidRPr="00B06C3F">
              <w:rPr>
                <w:rFonts w:cstheme="minorHAnsi"/>
                <w:b/>
                <w:bCs/>
              </w:rPr>
              <w:t>75 Vendors</w:t>
            </w:r>
            <w:r w:rsidR="008510A8" w:rsidRPr="00B06C3F"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4879CD" w:rsidRPr="00B06C3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12DDAEDB" w14:textId="77777777" w:rsidR="0019617F" w:rsidRPr="0019617F" w:rsidRDefault="0019617F" w:rsidP="0019617F">
            <w:pPr>
              <w:pStyle w:val="Heading1"/>
              <w:tabs>
                <w:tab w:val="left" w:pos="5137"/>
              </w:tabs>
              <w:outlineLvl w:val="0"/>
            </w:pPr>
            <w:r w:rsidRPr="0019617F">
              <w:t>SKILLS</w:t>
            </w:r>
          </w:p>
          <w:p w14:paraId="5D89B6E9" w14:textId="77777777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>Inventory Management</w:t>
            </w:r>
          </w:p>
          <w:p w14:paraId="073B010F" w14:textId="77777777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>Vendor development</w:t>
            </w:r>
          </w:p>
          <w:p w14:paraId="7DA44BF3" w14:textId="77777777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>PO Order confirmation</w:t>
            </w:r>
          </w:p>
          <w:p w14:paraId="2302AFA0" w14:textId="77777777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 xml:space="preserve">Strong negotiation skills            </w:t>
            </w:r>
          </w:p>
          <w:p w14:paraId="39185AD4" w14:textId="271FB34E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 xml:space="preserve">IBM </w:t>
            </w:r>
            <w:r>
              <w:rPr>
                <w:rFonts w:cstheme="minorHAnsi"/>
                <w:szCs w:val="20"/>
              </w:rPr>
              <w:t>Mainframe</w:t>
            </w:r>
          </w:p>
          <w:p w14:paraId="7661385A" w14:textId="77777777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>AUTO–CAD</w:t>
            </w:r>
          </w:p>
          <w:p w14:paraId="0ABBBD86" w14:textId="77777777" w:rsidR="0019617F" w:rsidRPr="00EA2126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>Production Part Approval Process (PPAP)</w:t>
            </w:r>
          </w:p>
          <w:p w14:paraId="0E3B4549" w14:textId="5F6275A6" w:rsidR="0019617F" w:rsidRPr="0019617F" w:rsidRDefault="0019617F" w:rsidP="0019617F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EA2126">
              <w:rPr>
                <w:rFonts w:cstheme="minorHAnsi"/>
                <w:szCs w:val="20"/>
              </w:rPr>
              <w:t>7QC Tools</w:t>
            </w:r>
          </w:p>
          <w:p w14:paraId="4B188BEA" w14:textId="0385D481" w:rsidR="00653FCA" w:rsidRPr="00653FCA" w:rsidRDefault="00653FCA" w:rsidP="00653FCA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14:paraId="632CB061" w14:textId="3C0CABAB" w:rsidR="004E01EB" w:rsidRPr="00CF1A49" w:rsidRDefault="0091787A" w:rsidP="006B4CB3">
      <w:pPr>
        <w:pStyle w:val="Heading1"/>
        <w:tabs>
          <w:tab w:val="left" w:pos="5137"/>
        </w:tabs>
      </w:pPr>
      <w:r>
        <w:t>Experience</w:t>
      </w:r>
      <w:r w:rsidR="006B4CB3">
        <w:tab/>
      </w:r>
    </w:p>
    <w:tbl>
      <w:tblPr>
        <w:tblStyle w:val="TableGrid"/>
        <w:tblW w:w="51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554"/>
      </w:tblGrid>
      <w:tr w:rsidR="001D0BF1" w:rsidRPr="00CF1A49" w14:paraId="415DC8DA" w14:textId="77777777" w:rsidTr="00A91EA0">
        <w:tc>
          <w:tcPr>
            <w:tcW w:w="9554" w:type="dxa"/>
          </w:tcPr>
          <w:p w14:paraId="44776FDA" w14:textId="62742734" w:rsidR="001D0BF1" w:rsidRPr="00CF1A49" w:rsidRDefault="0099202F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93571F">
              <w:t xml:space="preserve"> 20</w:t>
            </w:r>
            <w:r>
              <w:t>21</w:t>
            </w:r>
            <w:r w:rsidR="001D0BF1" w:rsidRPr="00CF1A49">
              <w:t xml:space="preserve"> – </w:t>
            </w:r>
            <w:r w:rsidR="0093571F">
              <w:t>Present</w:t>
            </w:r>
          </w:p>
          <w:p w14:paraId="350AC647" w14:textId="015734C8" w:rsidR="001D0BF1" w:rsidRDefault="0099202F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MANAGEMENT TRAINEE</w:t>
            </w:r>
            <w:r w:rsidR="001D0BF1" w:rsidRPr="0039223F">
              <w:rPr>
                <w:b w:val="0"/>
                <w:bCs/>
              </w:rPr>
              <w:t xml:space="preserve">, </w:t>
            </w:r>
            <w:r w:rsidRPr="0039223F">
              <w:rPr>
                <w:rStyle w:val="SubtleReference"/>
                <w:b/>
                <w:bCs/>
              </w:rPr>
              <w:t>GENPACT INDIA PVT, HAFEEZPET, Hyderabad</w:t>
            </w:r>
          </w:p>
          <w:p w14:paraId="0634BC70" w14:textId="77777777" w:rsidR="009218B7" w:rsidRPr="0039223F" w:rsidRDefault="009218B7" w:rsidP="009218B7">
            <w:pPr>
              <w:autoSpaceDE w:val="0"/>
              <w:autoSpaceDN w:val="0"/>
              <w:adjustRightInd w:val="0"/>
              <w:rPr>
                <w:rFonts w:eastAsiaTheme="majorEastAsia" w:cstheme="minorHAnsi"/>
                <w:b/>
                <w:bCs/>
                <w:color w:val="156138" w:themeColor="accent1" w:themeShade="BF"/>
                <w:szCs w:val="26"/>
              </w:rPr>
            </w:pPr>
            <w:r w:rsidRPr="0039223F">
              <w:rPr>
                <w:rFonts w:eastAsiaTheme="majorEastAsia" w:cstheme="minorHAnsi"/>
                <w:b/>
                <w:bCs/>
                <w:color w:val="156138" w:themeColor="accent1" w:themeShade="BF"/>
                <w:szCs w:val="26"/>
              </w:rPr>
              <w:t xml:space="preserve">PO Confirmation (EMEA) Team </w:t>
            </w:r>
          </w:p>
          <w:p w14:paraId="45F848E8" w14:textId="06D596A0" w:rsidR="009A41D2" w:rsidRDefault="009A41D2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Preparation of </w:t>
            </w:r>
            <w:r w:rsidR="004D4577">
              <w:rPr>
                <w:rFonts w:cstheme="minorHAnsi"/>
                <w:szCs w:val="20"/>
              </w:rPr>
              <w:t xml:space="preserve">EMEA Dashboard Report(daily)&amp; </w:t>
            </w:r>
            <w:r w:rsidR="005B136D">
              <w:rPr>
                <w:rFonts w:cstheme="minorHAnsi"/>
                <w:szCs w:val="20"/>
              </w:rPr>
              <w:t>sharing them with</w:t>
            </w:r>
            <w:r w:rsidR="005B136D" w:rsidRPr="009218B7">
              <w:rPr>
                <w:rFonts w:cstheme="minorHAnsi"/>
                <w:szCs w:val="20"/>
              </w:rPr>
              <w:t xml:space="preserve"> </w:t>
            </w:r>
            <w:r w:rsidR="005B136D">
              <w:rPr>
                <w:rFonts w:cstheme="minorHAnsi"/>
                <w:szCs w:val="20"/>
              </w:rPr>
              <w:t xml:space="preserve">higher management </w:t>
            </w:r>
            <w:r w:rsidR="005B136D" w:rsidRPr="009218B7">
              <w:rPr>
                <w:rFonts w:cstheme="minorHAnsi"/>
                <w:szCs w:val="20"/>
              </w:rPr>
              <w:t>&amp; Clients</w:t>
            </w:r>
            <w:r w:rsidR="005B136D">
              <w:rPr>
                <w:rFonts w:cstheme="minorHAnsi"/>
                <w:szCs w:val="20"/>
              </w:rPr>
              <w:t>.</w:t>
            </w:r>
          </w:p>
          <w:p w14:paraId="169ECB25" w14:textId="004BD95B" w:rsidR="004D4577" w:rsidRDefault="004D457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Preparation of Process SOP’s &amp; getting approval from with</w:t>
            </w:r>
            <w:r w:rsidRPr="009218B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higher management,</w:t>
            </w:r>
            <w:r w:rsidRPr="009218B7">
              <w:rPr>
                <w:rFonts w:cstheme="minorHAnsi"/>
                <w:szCs w:val="20"/>
              </w:rPr>
              <w:t xml:space="preserve"> Clients</w:t>
            </w:r>
            <w:r>
              <w:rPr>
                <w:rFonts w:cstheme="minorHAnsi"/>
                <w:szCs w:val="20"/>
              </w:rPr>
              <w:t>.</w:t>
            </w:r>
          </w:p>
          <w:p w14:paraId="73ED05FD" w14:textId="2822CAA3" w:rsidR="004D4577" w:rsidRPr="004D4577" w:rsidRDefault="004D457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Preparation </w:t>
            </w:r>
            <w:r w:rsidR="00F52B69">
              <w:rPr>
                <w:rFonts w:cstheme="minorHAnsi"/>
                <w:szCs w:val="20"/>
              </w:rPr>
              <w:t xml:space="preserve">of </w:t>
            </w:r>
            <w:r>
              <w:rPr>
                <w:rFonts w:cstheme="minorHAnsi"/>
                <w:szCs w:val="20"/>
              </w:rPr>
              <w:t xml:space="preserve">every week’s </w:t>
            </w:r>
            <w:r w:rsidR="009A54FB">
              <w:rPr>
                <w:rFonts w:cstheme="minorHAnsi"/>
                <w:szCs w:val="20"/>
              </w:rPr>
              <w:t>aging</w:t>
            </w:r>
            <w:r>
              <w:rPr>
                <w:rFonts w:cstheme="minorHAnsi"/>
                <w:szCs w:val="20"/>
              </w:rPr>
              <w:t xml:space="preserve"> report on working on them with PO Buyers for clearances.</w:t>
            </w:r>
          </w:p>
          <w:p w14:paraId="190C42FB" w14:textId="64C3C8B9" w:rsidR="00C966CC" w:rsidRDefault="00C966CC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9218B7">
              <w:rPr>
                <w:rFonts w:cstheme="minorHAnsi"/>
                <w:szCs w:val="20"/>
              </w:rPr>
              <w:t>Updating weekly reports (Cumulative)</w:t>
            </w:r>
            <w:r w:rsidR="005A462A">
              <w:rPr>
                <w:rFonts w:cstheme="minorHAnsi"/>
                <w:szCs w:val="20"/>
              </w:rPr>
              <w:t xml:space="preserve"> every Friday and sharing them with</w:t>
            </w:r>
            <w:r w:rsidRPr="009218B7">
              <w:rPr>
                <w:rFonts w:cstheme="minorHAnsi"/>
                <w:szCs w:val="20"/>
              </w:rPr>
              <w:t xml:space="preserve"> </w:t>
            </w:r>
            <w:r w:rsidR="00D2072B">
              <w:rPr>
                <w:rFonts w:cstheme="minorHAnsi"/>
                <w:szCs w:val="20"/>
              </w:rPr>
              <w:t xml:space="preserve">higher </w:t>
            </w:r>
            <w:r w:rsidR="00FD678B">
              <w:rPr>
                <w:rFonts w:cstheme="minorHAnsi"/>
                <w:szCs w:val="20"/>
              </w:rPr>
              <w:t xml:space="preserve">management </w:t>
            </w:r>
            <w:r w:rsidR="00FD678B" w:rsidRPr="009218B7">
              <w:rPr>
                <w:rFonts w:cstheme="minorHAnsi"/>
                <w:szCs w:val="20"/>
              </w:rPr>
              <w:t>&amp;</w:t>
            </w:r>
            <w:r w:rsidRPr="009218B7">
              <w:rPr>
                <w:rFonts w:cstheme="minorHAnsi"/>
                <w:szCs w:val="20"/>
              </w:rPr>
              <w:t xml:space="preserve"> Clients</w:t>
            </w:r>
            <w:r>
              <w:rPr>
                <w:rFonts w:cstheme="minorHAnsi"/>
                <w:szCs w:val="20"/>
              </w:rPr>
              <w:t>.</w:t>
            </w:r>
          </w:p>
          <w:p w14:paraId="2518D791" w14:textId="21197F2F" w:rsidR="00A76B14" w:rsidRPr="00A76B14" w:rsidRDefault="00A76B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9218B7">
              <w:rPr>
                <w:rFonts w:cstheme="minorHAnsi"/>
                <w:szCs w:val="20"/>
              </w:rPr>
              <w:t xml:space="preserve">Extracting Open Order Report </w:t>
            </w:r>
            <w:r w:rsidR="004D4577">
              <w:rPr>
                <w:rFonts w:cstheme="minorHAnsi"/>
                <w:szCs w:val="20"/>
              </w:rPr>
              <w:t xml:space="preserve">(daily) </w:t>
            </w:r>
            <w:r w:rsidRPr="009218B7">
              <w:rPr>
                <w:rFonts w:cstheme="minorHAnsi"/>
                <w:szCs w:val="20"/>
              </w:rPr>
              <w:t>from Power BI and assigning it to all team members</w:t>
            </w:r>
            <w:r>
              <w:rPr>
                <w:rFonts w:cstheme="minorHAnsi"/>
                <w:szCs w:val="20"/>
              </w:rPr>
              <w:t>.</w:t>
            </w:r>
            <w:r w:rsidRPr="009218B7">
              <w:rPr>
                <w:rFonts w:cstheme="minorHAnsi"/>
                <w:szCs w:val="20"/>
              </w:rPr>
              <w:t xml:space="preserve"> </w:t>
            </w:r>
          </w:p>
          <w:p w14:paraId="530F483E" w14:textId="5F7FCC3F" w:rsidR="009218B7" w:rsidRPr="002D6517" w:rsidRDefault="009218B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D6517">
              <w:rPr>
                <w:rFonts w:cstheme="minorHAnsi"/>
                <w:szCs w:val="20"/>
              </w:rPr>
              <w:t xml:space="preserve">Confirmation of WESCO/ANIXTER PO’s order confirmation </w:t>
            </w:r>
            <w:r w:rsidR="009A7B1A">
              <w:rPr>
                <w:rFonts w:cstheme="minorHAnsi"/>
                <w:szCs w:val="20"/>
              </w:rPr>
              <w:t>concerning</w:t>
            </w:r>
            <w:r w:rsidR="002D6517">
              <w:rPr>
                <w:rFonts w:cstheme="minorHAnsi"/>
                <w:szCs w:val="20"/>
              </w:rPr>
              <w:t xml:space="preserve"> </w:t>
            </w:r>
            <w:r w:rsidRPr="002D6517">
              <w:rPr>
                <w:rFonts w:cstheme="minorHAnsi"/>
                <w:szCs w:val="20"/>
              </w:rPr>
              <w:t xml:space="preserve">Sales order/ Acknowledgement number, Unit price, </w:t>
            </w:r>
            <w:r w:rsidR="009A54FB">
              <w:rPr>
                <w:rFonts w:cstheme="minorHAnsi"/>
                <w:szCs w:val="20"/>
              </w:rPr>
              <w:t xml:space="preserve">and </w:t>
            </w:r>
            <w:r w:rsidRPr="002D6517">
              <w:rPr>
                <w:rFonts w:cstheme="minorHAnsi"/>
                <w:szCs w:val="20"/>
              </w:rPr>
              <w:t>Schedule ship date/Delivery dates</w:t>
            </w:r>
            <w:r w:rsidR="00CD3795">
              <w:rPr>
                <w:rFonts w:cstheme="minorHAnsi"/>
                <w:szCs w:val="20"/>
              </w:rPr>
              <w:t>.</w:t>
            </w:r>
          </w:p>
          <w:p w14:paraId="5EDB8FF6" w14:textId="2CA66A0E" w:rsidR="00C01064" w:rsidRDefault="009218B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57436B">
              <w:rPr>
                <w:rFonts w:cstheme="minorHAnsi"/>
                <w:szCs w:val="20"/>
              </w:rPr>
              <w:t xml:space="preserve">Follow up with vendors </w:t>
            </w:r>
            <w:r w:rsidR="0057436B" w:rsidRPr="0057436B">
              <w:rPr>
                <w:rFonts w:cstheme="minorHAnsi"/>
                <w:szCs w:val="20"/>
              </w:rPr>
              <w:t>on Material</w:t>
            </w:r>
            <w:r w:rsidR="006454B5" w:rsidRPr="0057436B">
              <w:rPr>
                <w:rFonts w:cstheme="minorHAnsi"/>
                <w:szCs w:val="20"/>
              </w:rPr>
              <w:t xml:space="preserve"> dispatch and Invoices.</w:t>
            </w:r>
            <w:r w:rsidR="00F64D4A" w:rsidRPr="0057436B">
              <w:rPr>
                <w:rFonts w:cstheme="minorHAnsi"/>
                <w:szCs w:val="20"/>
              </w:rPr>
              <w:t xml:space="preserve"> </w:t>
            </w:r>
            <w:r w:rsidR="00033EB1" w:rsidRPr="0057436B">
              <w:rPr>
                <w:rFonts w:cstheme="minorHAnsi"/>
                <w:szCs w:val="20"/>
              </w:rPr>
              <w:t>o</w:t>
            </w:r>
            <w:r w:rsidRPr="0057436B">
              <w:rPr>
                <w:rFonts w:cstheme="minorHAnsi"/>
                <w:szCs w:val="20"/>
              </w:rPr>
              <w:t xml:space="preserve">pen </w:t>
            </w:r>
            <w:r w:rsidR="00033EB1" w:rsidRPr="0057436B">
              <w:rPr>
                <w:rFonts w:cstheme="minorHAnsi"/>
                <w:szCs w:val="20"/>
              </w:rPr>
              <w:t>o</w:t>
            </w:r>
            <w:r w:rsidRPr="0057436B">
              <w:rPr>
                <w:rFonts w:cstheme="minorHAnsi"/>
                <w:szCs w:val="20"/>
              </w:rPr>
              <w:t xml:space="preserve">rder </w:t>
            </w:r>
            <w:r w:rsidR="00D556EA" w:rsidRPr="0057436B">
              <w:rPr>
                <w:rFonts w:cstheme="minorHAnsi"/>
                <w:szCs w:val="20"/>
              </w:rPr>
              <w:t>reports</w:t>
            </w:r>
            <w:r w:rsidRPr="0057436B">
              <w:rPr>
                <w:rFonts w:cstheme="minorHAnsi"/>
                <w:szCs w:val="20"/>
              </w:rPr>
              <w:t xml:space="preserve"> order confirmations to close open lines</w:t>
            </w:r>
            <w:r w:rsidR="00033EB1" w:rsidRPr="0057436B">
              <w:rPr>
                <w:rFonts w:cstheme="minorHAnsi"/>
                <w:szCs w:val="20"/>
              </w:rPr>
              <w:t>.</w:t>
            </w:r>
          </w:p>
          <w:p w14:paraId="7B2FA823" w14:textId="3A733E4F" w:rsidR="00C86336" w:rsidRPr="006D5314" w:rsidRDefault="00C86336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t>Discussing with Vendors for any Technical Issues, Price dispensaries, and qty changes.</w:t>
            </w:r>
          </w:p>
          <w:p w14:paraId="5C93A2B9" w14:textId="4B22B0DD" w:rsidR="009218B7" w:rsidRDefault="004A3F2E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Call</w:t>
            </w:r>
            <w:r w:rsidR="009218B7" w:rsidRPr="009218B7">
              <w:rPr>
                <w:rFonts w:cstheme="minorHAnsi"/>
                <w:szCs w:val="20"/>
              </w:rPr>
              <w:t xml:space="preserve"> vendors through </w:t>
            </w:r>
            <w:r w:rsidR="007D6D77">
              <w:rPr>
                <w:rFonts w:cstheme="minorHAnsi"/>
                <w:szCs w:val="20"/>
              </w:rPr>
              <w:t xml:space="preserve">the </w:t>
            </w:r>
            <w:r w:rsidR="009218B7" w:rsidRPr="009218B7">
              <w:rPr>
                <w:rFonts w:cstheme="minorHAnsi"/>
                <w:szCs w:val="20"/>
              </w:rPr>
              <w:t>“Avaya Call” app and get their contact information</w:t>
            </w:r>
            <w:r w:rsidR="00033EB1">
              <w:rPr>
                <w:rFonts w:cstheme="minorHAnsi"/>
                <w:szCs w:val="20"/>
              </w:rPr>
              <w:t>.</w:t>
            </w:r>
            <w:r w:rsidR="009218B7" w:rsidRPr="009218B7">
              <w:rPr>
                <w:rFonts w:cstheme="minorHAnsi"/>
                <w:szCs w:val="20"/>
              </w:rPr>
              <w:t xml:space="preserve"> </w:t>
            </w:r>
          </w:p>
          <w:p w14:paraId="2D3E89B9" w14:textId="77777777" w:rsidR="006D5314" w:rsidRPr="002C052F" w:rsidRDefault="006D53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lastRenderedPageBreak/>
              <w:t xml:space="preserve">Working on Sales Orders (PRs). </w:t>
            </w:r>
          </w:p>
          <w:p w14:paraId="5336520D" w14:textId="4F2CCA36" w:rsidR="006D5314" w:rsidRPr="002C052F" w:rsidRDefault="006D53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t>Converting SO's to PO</w:t>
            </w:r>
            <w:r w:rsidR="00757446">
              <w:rPr>
                <w:rFonts w:cstheme="minorHAnsi"/>
                <w:szCs w:val="20"/>
              </w:rPr>
              <w:t>’</w:t>
            </w:r>
            <w:r w:rsidRPr="002C052F">
              <w:rPr>
                <w:rFonts w:cstheme="minorHAnsi"/>
                <w:szCs w:val="20"/>
              </w:rPr>
              <w:t>s based on vendor constraints.</w:t>
            </w:r>
          </w:p>
          <w:p w14:paraId="65F6A060" w14:textId="77777777" w:rsidR="006D5314" w:rsidRPr="002C052F" w:rsidRDefault="006D53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t>Taking Approvals for the POs with Managers for the High Value of $500K.</w:t>
            </w:r>
          </w:p>
          <w:p w14:paraId="4173730B" w14:textId="0119AA83" w:rsidR="006D5314" w:rsidRPr="002C052F" w:rsidRDefault="006D53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t>Maintaining Stock Reports</w:t>
            </w:r>
            <w:r w:rsidR="004C2A72">
              <w:rPr>
                <w:rFonts w:cstheme="minorHAnsi"/>
                <w:szCs w:val="20"/>
              </w:rPr>
              <w:t xml:space="preserve"> </w:t>
            </w:r>
          </w:p>
          <w:p w14:paraId="0511439E" w14:textId="77777777" w:rsidR="006D5314" w:rsidRPr="002C052F" w:rsidRDefault="006D53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t xml:space="preserve">Clearing Stock material </w:t>
            </w:r>
            <w:r>
              <w:rPr>
                <w:rFonts w:cstheme="minorHAnsi"/>
                <w:szCs w:val="20"/>
              </w:rPr>
              <w:t xml:space="preserve">by </w:t>
            </w:r>
            <w:r w:rsidRPr="002C052F">
              <w:rPr>
                <w:rFonts w:cstheme="minorHAnsi"/>
                <w:szCs w:val="20"/>
              </w:rPr>
              <w:t xml:space="preserve">interacting with Stock Persons </w:t>
            </w:r>
          </w:p>
          <w:p w14:paraId="55929F4D" w14:textId="1A336A7C" w:rsidR="006D5314" w:rsidRPr="006D5314" w:rsidRDefault="006D5314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2C052F">
              <w:rPr>
                <w:rFonts w:cstheme="minorHAnsi"/>
                <w:szCs w:val="20"/>
              </w:rPr>
              <w:t>Following up on material for dispatch and checking with the Quality dept for Inspection once dispatched. then Billing of P</w:t>
            </w:r>
            <w:r w:rsidR="003B39FA">
              <w:rPr>
                <w:rFonts w:cstheme="minorHAnsi"/>
                <w:szCs w:val="20"/>
              </w:rPr>
              <w:t>O’s</w:t>
            </w:r>
          </w:p>
          <w:p w14:paraId="26D6846D" w14:textId="6EC35360" w:rsidR="009218B7" w:rsidRPr="009218B7" w:rsidRDefault="009218B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9218B7">
              <w:rPr>
                <w:rFonts w:cstheme="minorHAnsi"/>
                <w:szCs w:val="20"/>
              </w:rPr>
              <w:t>Updating group of Order Confirmations in a single shot using IM30 macro.</w:t>
            </w:r>
          </w:p>
          <w:p w14:paraId="0EA30EAF" w14:textId="7EA039B3" w:rsidR="009218B7" w:rsidRPr="009218B7" w:rsidRDefault="009218B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9218B7">
              <w:rPr>
                <w:rFonts w:cstheme="minorHAnsi"/>
                <w:szCs w:val="20"/>
              </w:rPr>
              <w:t>Achieving EMEA monthly targets.</w:t>
            </w:r>
          </w:p>
          <w:p w14:paraId="2A9ADC8F" w14:textId="5AB7260B" w:rsidR="007D2C85" w:rsidRPr="009218B7" w:rsidRDefault="007D2C85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Train and provide </w:t>
            </w:r>
            <w:r w:rsidR="003C073E">
              <w:rPr>
                <w:rFonts w:cstheme="minorHAnsi"/>
                <w:szCs w:val="20"/>
              </w:rPr>
              <w:t xml:space="preserve">the </w:t>
            </w:r>
            <w:r>
              <w:rPr>
                <w:rFonts w:cstheme="minorHAnsi"/>
                <w:szCs w:val="20"/>
              </w:rPr>
              <w:t xml:space="preserve">required PKT for all the </w:t>
            </w:r>
            <w:r w:rsidR="00F52B69">
              <w:rPr>
                <w:rFonts w:cstheme="minorHAnsi"/>
                <w:szCs w:val="20"/>
              </w:rPr>
              <w:t>new</w:t>
            </w:r>
            <w:r>
              <w:rPr>
                <w:rFonts w:cstheme="minorHAnsi"/>
                <w:szCs w:val="20"/>
              </w:rPr>
              <w:t xml:space="preserve"> team members (users)</w:t>
            </w:r>
            <w:r w:rsidR="00452A9C">
              <w:rPr>
                <w:rFonts w:cstheme="minorHAnsi"/>
                <w:szCs w:val="20"/>
              </w:rPr>
              <w:t>.</w:t>
            </w:r>
          </w:p>
          <w:p w14:paraId="76C9A49E" w14:textId="04E5A715" w:rsidR="009218B7" w:rsidRDefault="009218B7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9218B7">
              <w:rPr>
                <w:rFonts w:cstheme="minorHAnsi"/>
                <w:szCs w:val="20"/>
              </w:rPr>
              <w:t>Setting up the required macros for the new user &amp; setting up all required documents</w:t>
            </w:r>
            <w:r w:rsidR="00C966CC">
              <w:rPr>
                <w:rFonts w:cstheme="minorHAnsi"/>
                <w:szCs w:val="20"/>
              </w:rPr>
              <w:t>.</w:t>
            </w:r>
            <w:r w:rsidRPr="009218B7">
              <w:rPr>
                <w:rFonts w:cstheme="minorHAnsi"/>
                <w:szCs w:val="20"/>
              </w:rPr>
              <w:t xml:space="preserve"> </w:t>
            </w:r>
          </w:p>
          <w:p w14:paraId="79478321" w14:textId="7B93E2D4" w:rsidR="00402EFE" w:rsidRDefault="00402EFE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Tracking of Open lines status using PR97</w:t>
            </w:r>
          </w:p>
          <w:p w14:paraId="7371D9F8" w14:textId="3BFC22FB" w:rsidR="00FF5993" w:rsidRDefault="00FF5993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Helping team </w:t>
            </w:r>
            <w:r w:rsidR="00E34178">
              <w:rPr>
                <w:rFonts w:cstheme="minorHAnsi"/>
                <w:szCs w:val="20"/>
              </w:rPr>
              <w:t>with</w:t>
            </w:r>
            <w:r>
              <w:rPr>
                <w:rFonts w:cstheme="minorHAnsi"/>
                <w:szCs w:val="20"/>
              </w:rPr>
              <w:t xml:space="preserve"> Vendor queries like No record of PO, </w:t>
            </w:r>
            <w:r w:rsidR="00E34178">
              <w:rPr>
                <w:rFonts w:cstheme="minorHAnsi"/>
                <w:szCs w:val="20"/>
              </w:rPr>
              <w:t xml:space="preserve">Vendor unable to process, Vendor has canceled by creating new templates </w:t>
            </w:r>
          </w:p>
          <w:p w14:paraId="09D72D35" w14:textId="47FF0ACA" w:rsidR="002C6F1A" w:rsidRPr="003C073E" w:rsidRDefault="00E34178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Escalating the Vendors who are not responding properly</w:t>
            </w:r>
            <w:r w:rsidR="00653FCA">
              <w:rPr>
                <w:rFonts w:cstheme="minorHAnsi"/>
                <w:szCs w:val="20"/>
              </w:rPr>
              <w:t xml:space="preserve"> to Procurement Managers</w:t>
            </w:r>
          </w:p>
          <w:p w14:paraId="6C916EF8" w14:textId="3EACDABE" w:rsidR="00653FCA" w:rsidRDefault="00653FCA" w:rsidP="00653FCA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  <w:p w14:paraId="17A105DD" w14:textId="77777777" w:rsidR="00653FCA" w:rsidRPr="00CF1A49" w:rsidRDefault="00653FCA" w:rsidP="00653FCA">
            <w:pPr>
              <w:pStyle w:val="Heading3"/>
              <w:contextualSpacing w:val="0"/>
              <w:outlineLvl w:val="2"/>
            </w:pPr>
            <w:r>
              <w:t>Jul 2019</w:t>
            </w:r>
            <w:r w:rsidRPr="00CF1A49">
              <w:t xml:space="preserve"> – </w:t>
            </w:r>
            <w:r>
              <w:t>MARCH 2021</w:t>
            </w:r>
          </w:p>
          <w:p w14:paraId="176A9C18" w14:textId="77777777" w:rsidR="00653FCA" w:rsidRDefault="00653FCA" w:rsidP="00653FCA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EXECUTIVE VPC</w:t>
            </w:r>
            <w:r w:rsidRPr="0039223F">
              <w:rPr>
                <w:b w:val="0"/>
                <w:bCs/>
              </w:rPr>
              <w:t xml:space="preserve">, </w:t>
            </w:r>
            <w:r w:rsidRPr="0039223F">
              <w:rPr>
                <w:rStyle w:val="SubtleReference"/>
                <w:b/>
                <w:bCs/>
              </w:rPr>
              <w:t>Glovis India Anantapur Pvt Ltd (</w:t>
            </w:r>
            <w:r>
              <w:rPr>
                <w:rStyle w:val="SubtleReference"/>
                <w:b/>
                <w:bCs/>
              </w:rPr>
              <w:t>KIA</w:t>
            </w:r>
            <w:r w:rsidRPr="0039223F">
              <w:rPr>
                <w:rStyle w:val="SubtleReference"/>
                <w:b/>
                <w:bCs/>
              </w:rPr>
              <w:t>), Andhra Pradesh</w:t>
            </w:r>
          </w:p>
          <w:p w14:paraId="6FF31005" w14:textId="77777777" w:rsidR="00653FCA" w:rsidRPr="0039223F" w:rsidRDefault="00653FCA" w:rsidP="00653FCA">
            <w:pPr>
              <w:autoSpaceDE w:val="0"/>
              <w:autoSpaceDN w:val="0"/>
              <w:adjustRightInd w:val="0"/>
              <w:rPr>
                <w:rFonts w:eastAsiaTheme="majorEastAsia" w:cstheme="minorHAnsi"/>
                <w:b/>
                <w:bCs/>
                <w:color w:val="156138" w:themeColor="accent1" w:themeShade="BF"/>
                <w:szCs w:val="26"/>
              </w:rPr>
            </w:pPr>
            <w:r w:rsidRPr="0039223F">
              <w:rPr>
                <w:rFonts w:eastAsiaTheme="majorEastAsia" w:cstheme="minorHAnsi"/>
                <w:b/>
                <w:bCs/>
                <w:color w:val="156138" w:themeColor="accent1" w:themeShade="BF"/>
                <w:szCs w:val="26"/>
              </w:rPr>
              <w:t>Vehicle Processing Center (VPC)</w:t>
            </w:r>
          </w:p>
          <w:p w14:paraId="5ABA7EB5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>Maintain inventory of parts as per defined norms.</w:t>
            </w:r>
          </w:p>
          <w:p w14:paraId="3F9BDF5D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>Create and issue routine purchase orders, track purchases and shipments and provide estimated delivery dates as requested.</w:t>
            </w:r>
          </w:p>
          <w:p w14:paraId="59D4C50E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 xml:space="preserve">Releasing purchase orders &amp; monthly </w:t>
            </w:r>
            <w:r>
              <w:rPr>
                <w:rFonts w:cstheme="minorHAnsi"/>
                <w:szCs w:val="20"/>
              </w:rPr>
              <w:t>schedules</w:t>
            </w:r>
            <w:r w:rsidRPr="00143049">
              <w:rPr>
                <w:rFonts w:cstheme="minorHAnsi"/>
                <w:szCs w:val="20"/>
              </w:rPr>
              <w:t xml:space="preserve"> to vendors based on the requirement purchase requisitions</w:t>
            </w:r>
            <w:r>
              <w:rPr>
                <w:rFonts w:cstheme="minorHAnsi"/>
                <w:szCs w:val="20"/>
              </w:rPr>
              <w:t>.</w:t>
            </w:r>
          </w:p>
          <w:p w14:paraId="529894DC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 xml:space="preserve">Handling the amendment on the purchase order on price change, license, quantity, shipping details, </w:t>
            </w:r>
            <w:r>
              <w:rPr>
                <w:rFonts w:cstheme="minorHAnsi"/>
                <w:szCs w:val="20"/>
              </w:rPr>
              <w:t xml:space="preserve">and </w:t>
            </w:r>
            <w:r w:rsidRPr="00143049">
              <w:rPr>
                <w:rFonts w:cstheme="minorHAnsi"/>
                <w:szCs w:val="20"/>
              </w:rPr>
              <w:t>part numbers</w:t>
            </w:r>
            <w:r>
              <w:rPr>
                <w:rFonts w:cstheme="minorHAnsi"/>
                <w:szCs w:val="20"/>
              </w:rPr>
              <w:t>.</w:t>
            </w:r>
          </w:p>
          <w:p w14:paraId="42938F8B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>Negotiation in complex situations requiring stringent terms for quality, cost, and delivery</w:t>
            </w:r>
          </w:p>
          <w:p w14:paraId="31F6963F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>Relationship building with customers, vendors, and suppliers</w:t>
            </w:r>
            <w:r>
              <w:rPr>
                <w:rFonts w:cstheme="minorHAnsi"/>
                <w:szCs w:val="20"/>
              </w:rPr>
              <w:t>.</w:t>
            </w:r>
          </w:p>
          <w:p w14:paraId="5BEEC50E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>Inspection of body parts (case sheets) as per order number</w:t>
            </w:r>
            <w:r>
              <w:rPr>
                <w:rFonts w:cstheme="minorHAnsi"/>
                <w:szCs w:val="20"/>
              </w:rPr>
              <w:t>.</w:t>
            </w:r>
          </w:p>
          <w:p w14:paraId="720A7F94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>Inspection of trim parts (carton boxes) as per order number priority &amp; case completion Shipping of parts as per order number priority &amp; planning as per the truck dimensions. Reconciliation of Supplier wise Vs Invoice Vs GIA GRN Vs submission to Finance department.</w:t>
            </w:r>
          </w:p>
          <w:p w14:paraId="17CD3446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Part-wise</w:t>
            </w:r>
            <w:r w:rsidRPr="00143049">
              <w:rPr>
                <w:rFonts w:cstheme="minorHAnsi"/>
                <w:szCs w:val="20"/>
              </w:rPr>
              <w:t xml:space="preserve"> receipt Vs sales price analysis. </w:t>
            </w:r>
          </w:p>
          <w:p w14:paraId="365B1D4C" w14:textId="77777777" w:rsidR="00653FCA" w:rsidRPr="00143049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143049">
              <w:rPr>
                <w:rFonts w:cstheme="minorHAnsi"/>
                <w:szCs w:val="20"/>
              </w:rPr>
              <w:t xml:space="preserve">Ensuring that </w:t>
            </w:r>
            <w:r>
              <w:rPr>
                <w:rFonts w:cstheme="minorHAnsi"/>
                <w:szCs w:val="20"/>
              </w:rPr>
              <w:t>optimized</w:t>
            </w:r>
            <w:r w:rsidRPr="00143049">
              <w:rPr>
                <w:rFonts w:cstheme="minorHAnsi"/>
                <w:szCs w:val="20"/>
              </w:rPr>
              <w:t xml:space="preserve"> TCO (cost, quality, availability) </w:t>
            </w:r>
            <w:r w:rsidRPr="00557A0E">
              <w:rPr>
                <w:rFonts w:cstheme="minorHAnsi"/>
                <w:szCs w:val="20"/>
              </w:rPr>
              <w:t xml:space="preserve">is assured in product and business creation and </w:t>
            </w:r>
            <w:r w:rsidRPr="00143049">
              <w:rPr>
                <w:rFonts w:cstheme="minorHAnsi"/>
                <w:szCs w:val="20"/>
              </w:rPr>
              <w:t>their full life cycle.</w:t>
            </w:r>
          </w:p>
          <w:p w14:paraId="085087B7" w14:textId="77777777" w:rsidR="00653FCA" w:rsidRPr="00653FCA" w:rsidRDefault="00653FCA" w:rsidP="00653FCA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  <w:p w14:paraId="3922BF34" w14:textId="77777777" w:rsidR="00653FCA" w:rsidRPr="00CF1A49" w:rsidRDefault="00653FCA" w:rsidP="00653FCA">
            <w:pPr>
              <w:pStyle w:val="Heading3"/>
              <w:contextualSpacing w:val="0"/>
              <w:outlineLvl w:val="2"/>
            </w:pPr>
            <w:r>
              <w:t>Jan 2018</w:t>
            </w:r>
            <w:r w:rsidRPr="00CF1A49">
              <w:t xml:space="preserve"> – </w:t>
            </w:r>
            <w:r>
              <w:t>June 2019</w:t>
            </w:r>
          </w:p>
          <w:p w14:paraId="050E06D6" w14:textId="77777777" w:rsidR="00653FCA" w:rsidRPr="002A2D41" w:rsidRDefault="00653FCA" w:rsidP="00653FCA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</w:rPr>
            </w:pPr>
            <w:r w:rsidRPr="00843F12">
              <w:t>Procurement Engineer</w:t>
            </w:r>
            <w:r w:rsidRPr="00CF1A49">
              <w:t xml:space="preserve">, </w:t>
            </w:r>
            <w:r w:rsidRPr="002A2D41">
              <w:rPr>
                <w:rStyle w:val="SubtleReference"/>
                <w:b/>
                <w:bCs/>
              </w:rPr>
              <w:t>Jai Bhavani Mata Engitech Pvt Ltd (J.B.M.E.P.L), Bhosari, Pune</w:t>
            </w:r>
          </w:p>
          <w:p w14:paraId="0628E429" w14:textId="77777777" w:rsidR="00653FCA" w:rsidRPr="00843F12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>Negotiation with Party and Placement of Purchase Order / Work Order</w:t>
            </w:r>
          </w:p>
          <w:p w14:paraId="69C5B702" w14:textId="77777777" w:rsidR="00653FCA" w:rsidRPr="00843F12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 xml:space="preserve">To keep the pricing track of </w:t>
            </w:r>
            <w:r>
              <w:rPr>
                <w:rFonts w:cstheme="minorHAnsi"/>
                <w:szCs w:val="20"/>
              </w:rPr>
              <w:t>high-value</w:t>
            </w:r>
            <w:r w:rsidRPr="00843F12">
              <w:rPr>
                <w:rFonts w:cstheme="minorHAnsi"/>
                <w:szCs w:val="20"/>
              </w:rPr>
              <w:t xml:space="preserve"> materials to plan purchases in such a way to have the pricing benefits </w:t>
            </w:r>
          </w:p>
          <w:p w14:paraId="610AB7D1" w14:textId="2589E191" w:rsidR="00653FCA" w:rsidRPr="00843F12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 xml:space="preserve">Ensure buying activities (scheduling, </w:t>
            </w:r>
            <w:r>
              <w:rPr>
                <w:rFonts w:cstheme="minorHAnsi"/>
                <w:szCs w:val="20"/>
              </w:rPr>
              <w:t>follow-up</w:t>
            </w:r>
            <w:r w:rsidRPr="00843F12">
              <w:rPr>
                <w:rFonts w:cstheme="minorHAnsi"/>
                <w:szCs w:val="20"/>
              </w:rPr>
              <w:t xml:space="preserve">, bill of material matching) of all raw materials and </w:t>
            </w:r>
            <w:r>
              <w:rPr>
                <w:rFonts w:cstheme="minorHAnsi"/>
                <w:szCs w:val="20"/>
              </w:rPr>
              <w:t>bought-out</w:t>
            </w:r>
            <w:r w:rsidRPr="00843F12">
              <w:rPr>
                <w:rFonts w:cstheme="minorHAnsi"/>
                <w:szCs w:val="20"/>
              </w:rPr>
              <w:t xml:space="preserve"> parts. Responsible for maintaining inventory within norms. </w:t>
            </w:r>
            <w:r w:rsidR="008B1FF6">
              <w:rPr>
                <w:rFonts w:cstheme="minorHAnsi"/>
                <w:szCs w:val="20"/>
              </w:rPr>
              <w:t>The key</w:t>
            </w:r>
            <w:r w:rsidRPr="00843F12">
              <w:rPr>
                <w:rFonts w:cstheme="minorHAnsi"/>
                <w:szCs w:val="20"/>
              </w:rPr>
              <w:t xml:space="preserve"> responsibility is to ensure </w:t>
            </w:r>
            <w:r w:rsidR="008B1FF6">
              <w:rPr>
                <w:rFonts w:cstheme="minorHAnsi"/>
                <w:szCs w:val="20"/>
              </w:rPr>
              <w:t xml:space="preserve">the </w:t>
            </w:r>
            <w:r w:rsidRPr="00843F12">
              <w:rPr>
                <w:rFonts w:cstheme="minorHAnsi"/>
                <w:szCs w:val="20"/>
              </w:rPr>
              <w:t>timely availability of material as per plan. Maintain supplier</w:t>
            </w:r>
          </w:p>
          <w:p w14:paraId="733AC2EF" w14:textId="16884A06" w:rsidR="00653FCA" w:rsidRPr="00843F12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 xml:space="preserve">Ensure no loss of production due to </w:t>
            </w:r>
            <w:r w:rsidR="008B1FF6">
              <w:rPr>
                <w:rFonts w:cstheme="minorHAnsi"/>
                <w:szCs w:val="20"/>
              </w:rPr>
              <w:t xml:space="preserve">a </w:t>
            </w:r>
            <w:r w:rsidRPr="00843F12">
              <w:rPr>
                <w:rFonts w:cstheme="minorHAnsi"/>
                <w:szCs w:val="20"/>
              </w:rPr>
              <w:t>shortage of B/O items</w:t>
            </w:r>
          </w:p>
          <w:p w14:paraId="30554E40" w14:textId="77777777" w:rsidR="00653FCA" w:rsidRPr="00843F12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>Ensure timely dispatch of vendor aid material to subcontractors and timely receipts of finished materials.</w:t>
            </w:r>
          </w:p>
          <w:p w14:paraId="53A7B7CE" w14:textId="21C60A34" w:rsidR="00653FCA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 xml:space="preserve">Analyzing daily/weekly shortages and </w:t>
            </w:r>
            <w:r>
              <w:rPr>
                <w:rFonts w:cstheme="minorHAnsi"/>
                <w:szCs w:val="20"/>
              </w:rPr>
              <w:t>planning</w:t>
            </w:r>
            <w:r w:rsidRPr="00843F12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activities</w:t>
            </w:r>
            <w:r w:rsidRPr="00843F12">
              <w:rPr>
                <w:rFonts w:cstheme="minorHAnsi"/>
                <w:szCs w:val="20"/>
              </w:rPr>
              <w:t xml:space="preserve"> accordingly.</w:t>
            </w:r>
          </w:p>
          <w:p w14:paraId="45823F9D" w14:textId="11555E50" w:rsidR="00653FCA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lastRenderedPageBreak/>
              <w:t>Coordinate with Mfg. Vendor Quality Assurance Strategic sourcing dept. and component development (vendor development) department</w:t>
            </w:r>
          </w:p>
          <w:p w14:paraId="130FF004" w14:textId="282FC6F4" w:rsidR="00653FCA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>Monitor line throwback &amp; GR rejection &amp; suggest CAPA</w:t>
            </w:r>
          </w:p>
          <w:p w14:paraId="4BF0503D" w14:textId="5D430694" w:rsidR="00653FCA" w:rsidRPr="00843F12" w:rsidRDefault="00653FCA" w:rsidP="006D5314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843F12">
              <w:rPr>
                <w:rFonts w:cstheme="minorHAnsi"/>
                <w:szCs w:val="20"/>
              </w:rPr>
              <w:t>Submitting PPAP, Development samples</w:t>
            </w:r>
            <w:r>
              <w:rPr>
                <w:rFonts w:cstheme="minorHAnsi"/>
                <w:szCs w:val="20"/>
              </w:rPr>
              <w:t>,</w:t>
            </w:r>
            <w:r w:rsidRPr="00843F12">
              <w:rPr>
                <w:rFonts w:cstheme="minorHAnsi"/>
                <w:szCs w:val="20"/>
              </w:rPr>
              <w:t xml:space="preserve"> and Documents to Quality. And get approval</w:t>
            </w:r>
          </w:p>
          <w:p w14:paraId="094D47A9" w14:textId="77777777" w:rsidR="00653FCA" w:rsidRDefault="00653FCA" w:rsidP="00653FCA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  <w:p w14:paraId="0D6AF203" w14:textId="77777777" w:rsidR="00653FCA" w:rsidRPr="009218B7" w:rsidRDefault="00653FCA" w:rsidP="00653FCA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  <w:p w14:paraId="79656197" w14:textId="15E619E1" w:rsidR="001E3120" w:rsidRPr="008468ED" w:rsidRDefault="001E3120" w:rsidP="00C966CC">
            <w:pPr>
              <w:pStyle w:val="ListParagraph"/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</w:p>
        </w:tc>
      </w:tr>
      <w:tr w:rsidR="008468ED" w:rsidRPr="00CF1A49" w14:paraId="6A21D6FE" w14:textId="77777777" w:rsidTr="00A91EA0">
        <w:tc>
          <w:tcPr>
            <w:tcW w:w="9554" w:type="dxa"/>
          </w:tcPr>
          <w:p w14:paraId="2DBDEC5F" w14:textId="1DDA597B" w:rsidR="001D09DF" w:rsidRDefault="001D09DF" w:rsidP="001D0BF1">
            <w:pPr>
              <w:pStyle w:val="Heading3"/>
              <w:outlineLvl w:val="2"/>
            </w:pPr>
          </w:p>
        </w:tc>
      </w:tr>
      <w:tr w:rsidR="008468ED" w:rsidRPr="00CF1A49" w14:paraId="7E47500F" w14:textId="77777777" w:rsidTr="00A91EA0">
        <w:tc>
          <w:tcPr>
            <w:tcW w:w="9554" w:type="dxa"/>
          </w:tcPr>
          <w:p w14:paraId="0741B19C" w14:textId="5942F78F" w:rsidR="008468ED" w:rsidRPr="0039223F" w:rsidRDefault="008468ED" w:rsidP="008468ED">
            <w:pPr>
              <w:autoSpaceDE w:val="0"/>
              <w:autoSpaceDN w:val="0"/>
              <w:adjustRightInd w:val="0"/>
              <w:rPr>
                <w:rFonts w:eastAsiaTheme="majorEastAsia" w:cstheme="minorHAnsi"/>
                <w:b/>
                <w:bCs/>
                <w:color w:val="156138" w:themeColor="accent1" w:themeShade="BF"/>
                <w:szCs w:val="26"/>
              </w:rPr>
            </w:pPr>
          </w:p>
        </w:tc>
      </w:tr>
    </w:tbl>
    <w:p w14:paraId="34111162" w14:textId="77777777" w:rsidR="00A91EA0" w:rsidRPr="00CF1A49" w:rsidRDefault="00A91EA0" w:rsidP="00A91EA0">
      <w:pPr>
        <w:pStyle w:val="Heading1"/>
      </w:pPr>
      <w: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91EA0" w:rsidRPr="00CF1A49" w14:paraId="1054AD07" w14:textId="77777777" w:rsidTr="004D48FF">
        <w:tc>
          <w:tcPr>
            <w:tcW w:w="9290" w:type="dxa"/>
          </w:tcPr>
          <w:p w14:paraId="0DD4A2F6" w14:textId="77777777" w:rsidR="00A91EA0" w:rsidRPr="00CF1A49" w:rsidRDefault="00A91EA0" w:rsidP="004D48FF">
            <w:pPr>
              <w:pStyle w:val="Heading3"/>
              <w:contextualSpacing w:val="0"/>
              <w:outlineLvl w:val="2"/>
            </w:pPr>
            <w:r>
              <w:t>AUGUST 2018</w:t>
            </w:r>
          </w:p>
          <w:p w14:paraId="317C8059" w14:textId="77777777" w:rsidR="00A91EA0" w:rsidRPr="00000C7D" w:rsidRDefault="00A91EA0" w:rsidP="004D48FF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AUTO CAD,</w:t>
            </w:r>
            <w:r w:rsidRPr="00000C7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In Central Institute of Tool Designing [C.I.T.D]</w:t>
            </w:r>
          </w:p>
        </w:tc>
      </w:tr>
    </w:tbl>
    <w:sdt>
      <w:sdtPr>
        <w:alias w:val="Education:"/>
        <w:tag w:val="Education:"/>
        <w:id w:val="297812565"/>
        <w:placeholder>
          <w:docPart w:val="C6E01222A0A74FF0B8D725B60DD784AB"/>
        </w:placeholder>
        <w:temporary/>
        <w:showingPlcHdr/>
        <w15:appearance w15:val="hidden"/>
      </w:sdtPr>
      <w:sdtEndPr/>
      <w:sdtContent>
        <w:p w14:paraId="1B7E9F17" w14:textId="77777777" w:rsidR="00A91EA0" w:rsidRPr="00CF1A49" w:rsidRDefault="00A91EA0" w:rsidP="00A91EA0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A91EA0" w:rsidRPr="00CF1A49" w14:paraId="78B0760D" w14:textId="77777777" w:rsidTr="004D48FF">
        <w:tc>
          <w:tcPr>
            <w:tcW w:w="9355" w:type="dxa"/>
          </w:tcPr>
          <w:p w14:paraId="63A9FC03" w14:textId="77777777" w:rsidR="00A91EA0" w:rsidRPr="00CF1A49" w:rsidRDefault="00A91EA0" w:rsidP="004D48FF">
            <w:pPr>
              <w:pStyle w:val="Heading3"/>
              <w:contextualSpacing w:val="0"/>
              <w:outlineLvl w:val="2"/>
            </w:pPr>
            <w:r>
              <w:t>Jun</w:t>
            </w:r>
            <w:r w:rsidRPr="00CF1A49">
              <w:t xml:space="preserve"> </w:t>
            </w:r>
            <w:r>
              <w:t>2017</w:t>
            </w:r>
          </w:p>
          <w:p w14:paraId="0B35E3F2" w14:textId="77777777" w:rsidR="00A91EA0" w:rsidRDefault="00A91EA0" w:rsidP="004D48FF">
            <w:pPr>
              <w:pStyle w:val="Heading2"/>
              <w:outlineLvl w:val="1"/>
            </w:pPr>
            <w:r>
              <w:t>Bachelor of Technology(MECHANICAL)</w:t>
            </w:r>
            <w:r w:rsidRPr="00CF1A49">
              <w:t>,</w:t>
            </w:r>
            <w:r>
              <w:t xml:space="preserve"> </w:t>
            </w:r>
          </w:p>
          <w:p w14:paraId="2D768120" w14:textId="77777777" w:rsidR="00A91EA0" w:rsidRPr="00427FB6" w:rsidRDefault="00A91EA0" w:rsidP="004D48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autoSpaceDE w:val="0"/>
              <w:autoSpaceDN w:val="0"/>
              <w:spacing w:line="246" w:lineRule="auto"/>
              <w:rPr>
                <w:rFonts w:cstheme="minorHAnsi"/>
                <w:szCs w:val="20"/>
              </w:rPr>
            </w:pPr>
            <w:r w:rsidRPr="00427FB6">
              <w:rPr>
                <w:rFonts w:cstheme="minorHAnsi"/>
                <w:b/>
                <w:smallCaps/>
                <w:szCs w:val="20"/>
              </w:rPr>
              <w:t>D.V.R College of Engineering &amp; TECHNOLOGY (</w:t>
            </w:r>
            <w:r w:rsidRPr="00427FB6">
              <w:rPr>
                <w:rFonts w:cstheme="minorHAnsi"/>
                <w:szCs w:val="20"/>
              </w:rPr>
              <w:t xml:space="preserve">Affiliated to JNTUH), Hyderabad </w:t>
            </w:r>
          </w:p>
          <w:p w14:paraId="364463AB" w14:textId="3D50E0A9" w:rsidR="00A91EA0" w:rsidRPr="00000C7D" w:rsidRDefault="00A91EA0" w:rsidP="004D48FF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szCs w:val="20"/>
              </w:rPr>
            </w:pPr>
          </w:p>
        </w:tc>
      </w:tr>
    </w:tbl>
    <w:p w14:paraId="24ADD63F" w14:textId="77777777" w:rsidR="00A91EA0" w:rsidRPr="00CF1A49" w:rsidRDefault="00A91EA0" w:rsidP="00A91EA0">
      <w:pPr>
        <w:pStyle w:val="Heading1"/>
      </w:pPr>
    </w:p>
    <w:p w14:paraId="3C00FCBD" w14:textId="77777777" w:rsidR="00A91EA0" w:rsidRPr="00CF1A49" w:rsidRDefault="00A91EA0" w:rsidP="00A91EA0">
      <w:pPr>
        <w:pStyle w:val="Heading1"/>
      </w:pPr>
      <w:r>
        <w:t>Languages</w:t>
      </w:r>
    </w:p>
    <w:p w14:paraId="0CECADF0" w14:textId="6F44A52A" w:rsidR="00A91EA0" w:rsidRPr="000C492B" w:rsidRDefault="00A91EA0" w:rsidP="00A91E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theme="minorHAnsi"/>
          <w:szCs w:val="20"/>
        </w:rPr>
      </w:pPr>
      <w:r w:rsidRPr="00427FB6">
        <w:rPr>
          <w:rFonts w:cstheme="minorHAnsi"/>
          <w:szCs w:val="20"/>
        </w:rPr>
        <w:t xml:space="preserve">English: </w:t>
      </w:r>
      <w:r>
        <w:rPr>
          <w:rFonts w:cstheme="minorHAnsi"/>
          <w:szCs w:val="20"/>
        </w:rPr>
        <w:t>Intermediate</w:t>
      </w:r>
    </w:p>
    <w:p w14:paraId="6ED98A67" w14:textId="77777777" w:rsidR="00A91EA0" w:rsidRPr="00427FB6" w:rsidRDefault="00A91EA0" w:rsidP="00A91E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theme="minorHAnsi"/>
          <w:szCs w:val="20"/>
        </w:rPr>
      </w:pPr>
      <w:r w:rsidRPr="00427FB6">
        <w:rPr>
          <w:rFonts w:cstheme="minorHAnsi"/>
          <w:szCs w:val="20"/>
        </w:rPr>
        <w:t>Telugu</w:t>
      </w:r>
      <w:r w:rsidRPr="00427FB6">
        <w:rPr>
          <w:rFonts w:cstheme="minorHAnsi"/>
          <w:szCs w:val="20"/>
        </w:rPr>
        <w:tab/>
      </w:r>
      <w:r w:rsidRPr="00427FB6">
        <w:rPr>
          <w:rFonts w:cstheme="minorHAnsi"/>
          <w:szCs w:val="20"/>
        </w:rPr>
        <w:tab/>
        <w:t xml:space="preserve">: </w:t>
      </w:r>
      <w:r>
        <w:rPr>
          <w:rFonts w:cstheme="minorHAnsi"/>
          <w:szCs w:val="20"/>
        </w:rPr>
        <w:t>Fluent</w:t>
      </w:r>
    </w:p>
    <w:p w14:paraId="2A9F96CB" w14:textId="77777777" w:rsidR="00A91EA0" w:rsidRPr="00427FB6" w:rsidRDefault="00A91EA0" w:rsidP="00A91E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theme="minorHAnsi"/>
          <w:szCs w:val="20"/>
        </w:rPr>
      </w:pPr>
      <w:r w:rsidRPr="00427FB6">
        <w:rPr>
          <w:rFonts w:cstheme="minorHAnsi"/>
          <w:szCs w:val="20"/>
        </w:rPr>
        <w:t xml:space="preserve">Hindi </w:t>
      </w:r>
      <w:r w:rsidRPr="00427FB6">
        <w:rPr>
          <w:rFonts w:cstheme="minorHAnsi"/>
          <w:szCs w:val="20"/>
        </w:rPr>
        <w:tab/>
      </w:r>
      <w:r w:rsidRPr="00427FB6">
        <w:rPr>
          <w:rFonts w:cstheme="minorHAnsi"/>
          <w:szCs w:val="20"/>
        </w:rPr>
        <w:tab/>
        <w:t>: Fluent</w:t>
      </w:r>
    </w:p>
    <w:p w14:paraId="4768A983" w14:textId="77777777" w:rsidR="00A91EA0" w:rsidRPr="00146574" w:rsidRDefault="00A91EA0" w:rsidP="00A91EA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cstheme="minorHAnsi"/>
          <w:szCs w:val="20"/>
        </w:rPr>
      </w:pPr>
      <w:r w:rsidRPr="00427FB6">
        <w:rPr>
          <w:rFonts w:cstheme="minorHAnsi"/>
          <w:szCs w:val="20"/>
        </w:rPr>
        <w:t>Tamil</w:t>
      </w:r>
      <w:r w:rsidRPr="00427FB6">
        <w:rPr>
          <w:rFonts w:cstheme="minorHAnsi"/>
          <w:szCs w:val="20"/>
        </w:rPr>
        <w:tab/>
      </w:r>
      <w:r w:rsidRPr="00427FB6">
        <w:rPr>
          <w:rFonts w:cstheme="minorHAnsi"/>
          <w:szCs w:val="20"/>
        </w:rPr>
        <w:tab/>
        <w:t xml:space="preserve">: </w:t>
      </w:r>
      <w:r w:rsidRPr="00731941">
        <w:rPr>
          <w:rFonts w:cstheme="minorHAnsi"/>
          <w:szCs w:val="20"/>
        </w:rPr>
        <w:t xml:space="preserve">Beginner </w:t>
      </w:r>
    </w:p>
    <w:p w14:paraId="3B4C4C5C" w14:textId="77777777" w:rsidR="005B136D" w:rsidRDefault="005B136D" w:rsidP="0097790C">
      <w:pPr>
        <w:pStyle w:val="Heading1"/>
      </w:pPr>
    </w:p>
    <w:p w14:paraId="7B67A822" w14:textId="77777777" w:rsidR="005B136D" w:rsidRDefault="005B136D" w:rsidP="0097790C">
      <w:pPr>
        <w:pStyle w:val="Heading1"/>
      </w:pPr>
    </w:p>
    <w:sectPr w:rsidR="005B136D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F86E" w14:textId="77777777" w:rsidR="009C1A1D" w:rsidRDefault="009C1A1D" w:rsidP="0068194B">
      <w:r>
        <w:separator/>
      </w:r>
    </w:p>
    <w:p w14:paraId="6FF05512" w14:textId="77777777" w:rsidR="009C1A1D" w:rsidRDefault="009C1A1D"/>
    <w:p w14:paraId="71FC8DD2" w14:textId="77777777" w:rsidR="009C1A1D" w:rsidRDefault="009C1A1D"/>
  </w:endnote>
  <w:endnote w:type="continuationSeparator" w:id="0">
    <w:p w14:paraId="3AB47DEF" w14:textId="77777777" w:rsidR="009C1A1D" w:rsidRDefault="009C1A1D" w:rsidP="0068194B">
      <w:r>
        <w:continuationSeparator/>
      </w:r>
    </w:p>
    <w:p w14:paraId="3950147D" w14:textId="77777777" w:rsidR="009C1A1D" w:rsidRDefault="009C1A1D"/>
    <w:p w14:paraId="502EDC78" w14:textId="77777777" w:rsidR="009C1A1D" w:rsidRDefault="009C1A1D"/>
  </w:endnote>
  <w:endnote w:type="continuationNotice" w:id="1">
    <w:p w14:paraId="3D95296C" w14:textId="77777777" w:rsidR="009C1A1D" w:rsidRDefault="009C1A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89DF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5402" w14:textId="77777777" w:rsidR="009C1A1D" w:rsidRDefault="009C1A1D" w:rsidP="0068194B">
      <w:r>
        <w:separator/>
      </w:r>
    </w:p>
    <w:p w14:paraId="197A8F4B" w14:textId="77777777" w:rsidR="009C1A1D" w:rsidRDefault="009C1A1D"/>
    <w:p w14:paraId="0DD7FD6D" w14:textId="77777777" w:rsidR="009C1A1D" w:rsidRDefault="009C1A1D"/>
  </w:footnote>
  <w:footnote w:type="continuationSeparator" w:id="0">
    <w:p w14:paraId="5BD4CEA0" w14:textId="77777777" w:rsidR="009C1A1D" w:rsidRDefault="009C1A1D" w:rsidP="0068194B">
      <w:r>
        <w:continuationSeparator/>
      </w:r>
    </w:p>
    <w:p w14:paraId="0E07ABC4" w14:textId="77777777" w:rsidR="009C1A1D" w:rsidRDefault="009C1A1D"/>
    <w:p w14:paraId="5755374C" w14:textId="77777777" w:rsidR="009C1A1D" w:rsidRDefault="009C1A1D"/>
  </w:footnote>
  <w:footnote w:type="continuationNotice" w:id="1">
    <w:p w14:paraId="12D90A4B" w14:textId="77777777" w:rsidR="009C1A1D" w:rsidRDefault="009C1A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5DA3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A5F6391" wp14:editId="087B6C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EAC65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9EC8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65AB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0767CA"/>
    <w:multiLevelType w:val="hybridMultilevel"/>
    <w:tmpl w:val="FB7EA9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6A68CB"/>
    <w:multiLevelType w:val="hybridMultilevel"/>
    <w:tmpl w:val="F7B0D6F8"/>
    <w:lvl w:ilvl="0" w:tplc="2ACAF664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6065CD"/>
    <w:multiLevelType w:val="multilevel"/>
    <w:tmpl w:val="BB0EBE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687795F"/>
    <w:multiLevelType w:val="multilevel"/>
    <w:tmpl w:val="1FBA641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A363FC7"/>
    <w:multiLevelType w:val="hybridMultilevel"/>
    <w:tmpl w:val="F4AC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C052E"/>
    <w:multiLevelType w:val="hybridMultilevel"/>
    <w:tmpl w:val="CC3A4D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FB05004"/>
    <w:multiLevelType w:val="multilevel"/>
    <w:tmpl w:val="BBF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63B33C6"/>
    <w:multiLevelType w:val="hybridMultilevel"/>
    <w:tmpl w:val="F40862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ED2095"/>
    <w:multiLevelType w:val="hybridMultilevel"/>
    <w:tmpl w:val="4D1A6568"/>
    <w:lvl w:ilvl="0" w:tplc="2ACAF664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57F11"/>
    <w:multiLevelType w:val="hybridMultilevel"/>
    <w:tmpl w:val="F170D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4603CE6"/>
    <w:multiLevelType w:val="hybridMultilevel"/>
    <w:tmpl w:val="F7144D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3597B"/>
    <w:multiLevelType w:val="hybridMultilevel"/>
    <w:tmpl w:val="3468E70C"/>
    <w:lvl w:ilvl="0" w:tplc="2ACAF664">
      <w:numFmt w:val="bullet"/>
      <w:lvlText w:val="•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F59A1"/>
    <w:multiLevelType w:val="multilevel"/>
    <w:tmpl w:val="A850BA4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4866823">
    <w:abstractNumId w:val="9"/>
  </w:num>
  <w:num w:numId="2" w16cid:durableId="1340039366">
    <w:abstractNumId w:val="8"/>
  </w:num>
  <w:num w:numId="3" w16cid:durableId="160587235">
    <w:abstractNumId w:val="7"/>
  </w:num>
  <w:num w:numId="4" w16cid:durableId="2130925652">
    <w:abstractNumId w:val="6"/>
  </w:num>
  <w:num w:numId="5" w16cid:durableId="1042557307">
    <w:abstractNumId w:val="14"/>
  </w:num>
  <w:num w:numId="6" w16cid:durableId="1288313083">
    <w:abstractNumId w:val="3"/>
  </w:num>
  <w:num w:numId="7" w16cid:durableId="396981323">
    <w:abstractNumId w:val="18"/>
  </w:num>
  <w:num w:numId="8" w16cid:durableId="2005888039">
    <w:abstractNumId w:val="2"/>
  </w:num>
  <w:num w:numId="9" w16cid:durableId="736366365">
    <w:abstractNumId w:val="22"/>
  </w:num>
  <w:num w:numId="10" w16cid:durableId="1999187502">
    <w:abstractNumId w:val="5"/>
  </w:num>
  <w:num w:numId="11" w16cid:durableId="482047689">
    <w:abstractNumId w:val="4"/>
  </w:num>
  <w:num w:numId="12" w16cid:durableId="136194266">
    <w:abstractNumId w:val="1"/>
  </w:num>
  <w:num w:numId="13" w16cid:durableId="812411338">
    <w:abstractNumId w:val="0"/>
  </w:num>
  <w:num w:numId="14" w16cid:durableId="1999142447">
    <w:abstractNumId w:val="21"/>
  </w:num>
  <w:num w:numId="15" w16cid:durableId="375737322">
    <w:abstractNumId w:val="23"/>
  </w:num>
  <w:num w:numId="16" w16cid:durableId="105128034">
    <w:abstractNumId w:val="11"/>
  </w:num>
  <w:num w:numId="17" w16cid:durableId="1649895654">
    <w:abstractNumId w:val="16"/>
  </w:num>
  <w:num w:numId="18" w16cid:durableId="82605573">
    <w:abstractNumId w:val="15"/>
  </w:num>
  <w:num w:numId="19" w16cid:durableId="524176072">
    <w:abstractNumId w:val="20"/>
  </w:num>
  <w:num w:numId="20" w16cid:durableId="619842597">
    <w:abstractNumId w:val="24"/>
  </w:num>
  <w:num w:numId="21" w16cid:durableId="1674844541">
    <w:abstractNumId w:val="10"/>
  </w:num>
  <w:num w:numId="22" w16cid:durableId="466900366">
    <w:abstractNumId w:val="25"/>
  </w:num>
  <w:num w:numId="23" w16cid:durableId="1407457230">
    <w:abstractNumId w:val="12"/>
  </w:num>
  <w:num w:numId="24" w16cid:durableId="1210189934">
    <w:abstractNumId w:val="13"/>
  </w:num>
  <w:num w:numId="25" w16cid:durableId="704451417">
    <w:abstractNumId w:val="17"/>
  </w:num>
  <w:num w:numId="26" w16cid:durableId="10354217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BE"/>
    <w:rsid w:val="000001EF"/>
    <w:rsid w:val="00000C7D"/>
    <w:rsid w:val="00007322"/>
    <w:rsid w:val="00007728"/>
    <w:rsid w:val="00024584"/>
    <w:rsid w:val="00024730"/>
    <w:rsid w:val="00033EB1"/>
    <w:rsid w:val="00036E36"/>
    <w:rsid w:val="00040F38"/>
    <w:rsid w:val="0004215F"/>
    <w:rsid w:val="00055E95"/>
    <w:rsid w:val="000579B6"/>
    <w:rsid w:val="0007021F"/>
    <w:rsid w:val="000A4A40"/>
    <w:rsid w:val="000B2BA5"/>
    <w:rsid w:val="000B37AB"/>
    <w:rsid w:val="000B6E10"/>
    <w:rsid w:val="000C492B"/>
    <w:rsid w:val="000C709A"/>
    <w:rsid w:val="000F2F8C"/>
    <w:rsid w:val="000F5190"/>
    <w:rsid w:val="0010006E"/>
    <w:rsid w:val="001045A8"/>
    <w:rsid w:val="00114A91"/>
    <w:rsid w:val="0011596B"/>
    <w:rsid w:val="00125F25"/>
    <w:rsid w:val="001427E1"/>
    <w:rsid w:val="00143049"/>
    <w:rsid w:val="00146574"/>
    <w:rsid w:val="00163668"/>
    <w:rsid w:val="00171566"/>
    <w:rsid w:val="00174676"/>
    <w:rsid w:val="001755A8"/>
    <w:rsid w:val="00184014"/>
    <w:rsid w:val="00192008"/>
    <w:rsid w:val="0019617F"/>
    <w:rsid w:val="001C0E68"/>
    <w:rsid w:val="001C2C6F"/>
    <w:rsid w:val="001C4B6F"/>
    <w:rsid w:val="001D09DF"/>
    <w:rsid w:val="001D0BF1"/>
    <w:rsid w:val="001D3F7B"/>
    <w:rsid w:val="001E056B"/>
    <w:rsid w:val="001E178C"/>
    <w:rsid w:val="001E3120"/>
    <w:rsid w:val="001E7E0C"/>
    <w:rsid w:val="001F0BB0"/>
    <w:rsid w:val="001F4E6D"/>
    <w:rsid w:val="001F6140"/>
    <w:rsid w:val="001F65D1"/>
    <w:rsid w:val="00203573"/>
    <w:rsid w:val="0020597D"/>
    <w:rsid w:val="00206EAD"/>
    <w:rsid w:val="00213B4C"/>
    <w:rsid w:val="002253B0"/>
    <w:rsid w:val="002265AF"/>
    <w:rsid w:val="00230213"/>
    <w:rsid w:val="00236D54"/>
    <w:rsid w:val="00241D8C"/>
    <w:rsid w:val="00241FDB"/>
    <w:rsid w:val="0024720C"/>
    <w:rsid w:val="00255FB3"/>
    <w:rsid w:val="002617AE"/>
    <w:rsid w:val="002638D0"/>
    <w:rsid w:val="002647D3"/>
    <w:rsid w:val="00274659"/>
    <w:rsid w:val="00275EAE"/>
    <w:rsid w:val="00294998"/>
    <w:rsid w:val="00297F18"/>
    <w:rsid w:val="002A1945"/>
    <w:rsid w:val="002A2D41"/>
    <w:rsid w:val="002A53D0"/>
    <w:rsid w:val="002B2958"/>
    <w:rsid w:val="002B3FC8"/>
    <w:rsid w:val="002C6F1A"/>
    <w:rsid w:val="002D231E"/>
    <w:rsid w:val="002D23C5"/>
    <w:rsid w:val="002D6137"/>
    <w:rsid w:val="002D6517"/>
    <w:rsid w:val="002E1EA9"/>
    <w:rsid w:val="002E29B5"/>
    <w:rsid w:val="002E7E61"/>
    <w:rsid w:val="002F0374"/>
    <w:rsid w:val="002F05E5"/>
    <w:rsid w:val="002F254D"/>
    <w:rsid w:val="002F30E4"/>
    <w:rsid w:val="00307140"/>
    <w:rsid w:val="00313A41"/>
    <w:rsid w:val="00316DFF"/>
    <w:rsid w:val="00325B57"/>
    <w:rsid w:val="00336056"/>
    <w:rsid w:val="003461C3"/>
    <w:rsid w:val="003544E1"/>
    <w:rsid w:val="00366398"/>
    <w:rsid w:val="00366878"/>
    <w:rsid w:val="0039223F"/>
    <w:rsid w:val="003954D0"/>
    <w:rsid w:val="00395805"/>
    <w:rsid w:val="003A0632"/>
    <w:rsid w:val="003A30E5"/>
    <w:rsid w:val="003A6ADF"/>
    <w:rsid w:val="003B13BE"/>
    <w:rsid w:val="003B39FA"/>
    <w:rsid w:val="003B5928"/>
    <w:rsid w:val="003C073E"/>
    <w:rsid w:val="003D380F"/>
    <w:rsid w:val="003D4C2E"/>
    <w:rsid w:val="003E160D"/>
    <w:rsid w:val="003E7B66"/>
    <w:rsid w:val="003F1D5F"/>
    <w:rsid w:val="00402EFE"/>
    <w:rsid w:val="00405128"/>
    <w:rsid w:val="00406CFF"/>
    <w:rsid w:val="00411546"/>
    <w:rsid w:val="0041425E"/>
    <w:rsid w:val="00416B25"/>
    <w:rsid w:val="00417608"/>
    <w:rsid w:val="00420592"/>
    <w:rsid w:val="00427FB6"/>
    <w:rsid w:val="004319E0"/>
    <w:rsid w:val="00437570"/>
    <w:rsid w:val="00437E8C"/>
    <w:rsid w:val="00440225"/>
    <w:rsid w:val="00452A9C"/>
    <w:rsid w:val="004548BF"/>
    <w:rsid w:val="0046139D"/>
    <w:rsid w:val="00463A44"/>
    <w:rsid w:val="004726BC"/>
    <w:rsid w:val="00474105"/>
    <w:rsid w:val="004746A0"/>
    <w:rsid w:val="00480E6E"/>
    <w:rsid w:val="00485EAF"/>
    <w:rsid w:val="00486277"/>
    <w:rsid w:val="0048706F"/>
    <w:rsid w:val="004879CD"/>
    <w:rsid w:val="0049238D"/>
    <w:rsid w:val="00494CF6"/>
    <w:rsid w:val="00495F8D"/>
    <w:rsid w:val="004A0799"/>
    <w:rsid w:val="004A1FAE"/>
    <w:rsid w:val="004A32FF"/>
    <w:rsid w:val="004A3F2E"/>
    <w:rsid w:val="004B06EB"/>
    <w:rsid w:val="004B6AD0"/>
    <w:rsid w:val="004C2A72"/>
    <w:rsid w:val="004C2D5D"/>
    <w:rsid w:val="004C33E1"/>
    <w:rsid w:val="004D2B0C"/>
    <w:rsid w:val="004D357A"/>
    <w:rsid w:val="004D4577"/>
    <w:rsid w:val="004E01EB"/>
    <w:rsid w:val="004E2794"/>
    <w:rsid w:val="00510392"/>
    <w:rsid w:val="00513E2A"/>
    <w:rsid w:val="005340DD"/>
    <w:rsid w:val="00535F4D"/>
    <w:rsid w:val="00557A0E"/>
    <w:rsid w:val="00566A35"/>
    <w:rsid w:val="0056701E"/>
    <w:rsid w:val="00573204"/>
    <w:rsid w:val="005740D7"/>
    <w:rsid w:val="0057436B"/>
    <w:rsid w:val="00575A51"/>
    <w:rsid w:val="00594E82"/>
    <w:rsid w:val="005A0F26"/>
    <w:rsid w:val="005A1B10"/>
    <w:rsid w:val="005A462A"/>
    <w:rsid w:val="005A6850"/>
    <w:rsid w:val="005A73BC"/>
    <w:rsid w:val="005B136D"/>
    <w:rsid w:val="005B1B1B"/>
    <w:rsid w:val="005C5932"/>
    <w:rsid w:val="005C5F85"/>
    <w:rsid w:val="005D21B5"/>
    <w:rsid w:val="005D3CA7"/>
    <w:rsid w:val="005D4CC1"/>
    <w:rsid w:val="005E19FC"/>
    <w:rsid w:val="005F4B91"/>
    <w:rsid w:val="005F55D2"/>
    <w:rsid w:val="006028FE"/>
    <w:rsid w:val="006137B0"/>
    <w:rsid w:val="006165CA"/>
    <w:rsid w:val="0062312F"/>
    <w:rsid w:val="00625F2C"/>
    <w:rsid w:val="006454B5"/>
    <w:rsid w:val="00646054"/>
    <w:rsid w:val="00647CCD"/>
    <w:rsid w:val="00653FCA"/>
    <w:rsid w:val="00660CC3"/>
    <w:rsid w:val="006618E9"/>
    <w:rsid w:val="00666A54"/>
    <w:rsid w:val="00675110"/>
    <w:rsid w:val="0068194B"/>
    <w:rsid w:val="00692703"/>
    <w:rsid w:val="006A1962"/>
    <w:rsid w:val="006B4CB3"/>
    <w:rsid w:val="006B5D48"/>
    <w:rsid w:val="006B7D7B"/>
    <w:rsid w:val="006C1A5E"/>
    <w:rsid w:val="006C5A62"/>
    <w:rsid w:val="006D5314"/>
    <w:rsid w:val="006E1507"/>
    <w:rsid w:val="006E75FE"/>
    <w:rsid w:val="00701D0F"/>
    <w:rsid w:val="00712D8B"/>
    <w:rsid w:val="007273B7"/>
    <w:rsid w:val="00731638"/>
    <w:rsid w:val="00733E0A"/>
    <w:rsid w:val="00736763"/>
    <w:rsid w:val="0074403D"/>
    <w:rsid w:val="00746B9B"/>
    <w:rsid w:val="00746D44"/>
    <w:rsid w:val="007538DC"/>
    <w:rsid w:val="00755A41"/>
    <w:rsid w:val="00757446"/>
    <w:rsid w:val="00757803"/>
    <w:rsid w:val="00780F3E"/>
    <w:rsid w:val="00784998"/>
    <w:rsid w:val="0079206B"/>
    <w:rsid w:val="00796076"/>
    <w:rsid w:val="007A7495"/>
    <w:rsid w:val="007B3685"/>
    <w:rsid w:val="007C0566"/>
    <w:rsid w:val="007C606B"/>
    <w:rsid w:val="007D2C85"/>
    <w:rsid w:val="007D6407"/>
    <w:rsid w:val="007D6D77"/>
    <w:rsid w:val="007E5D9A"/>
    <w:rsid w:val="007E6A61"/>
    <w:rsid w:val="00801140"/>
    <w:rsid w:val="00803404"/>
    <w:rsid w:val="00834955"/>
    <w:rsid w:val="00843F12"/>
    <w:rsid w:val="008468ED"/>
    <w:rsid w:val="00847AA8"/>
    <w:rsid w:val="008510A8"/>
    <w:rsid w:val="00855B59"/>
    <w:rsid w:val="00860461"/>
    <w:rsid w:val="0086487C"/>
    <w:rsid w:val="00870B20"/>
    <w:rsid w:val="00876CAA"/>
    <w:rsid w:val="00881B60"/>
    <w:rsid w:val="008829F8"/>
    <w:rsid w:val="00885897"/>
    <w:rsid w:val="008A6538"/>
    <w:rsid w:val="008A7A0E"/>
    <w:rsid w:val="008B1FF6"/>
    <w:rsid w:val="008C7056"/>
    <w:rsid w:val="008F3B14"/>
    <w:rsid w:val="00901899"/>
    <w:rsid w:val="0090344B"/>
    <w:rsid w:val="00905715"/>
    <w:rsid w:val="0091321E"/>
    <w:rsid w:val="0091361C"/>
    <w:rsid w:val="00913946"/>
    <w:rsid w:val="0091787A"/>
    <w:rsid w:val="009218B7"/>
    <w:rsid w:val="00925B83"/>
    <w:rsid w:val="0092726B"/>
    <w:rsid w:val="0093571F"/>
    <w:rsid w:val="00935EED"/>
    <w:rsid w:val="009361BA"/>
    <w:rsid w:val="00944F78"/>
    <w:rsid w:val="009510E7"/>
    <w:rsid w:val="00952C89"/>
    <w:rsid w:val="009564FB"/>
    <w:rsid w:val="009571D8"/>
    <w:rsid w:val="009650EA"/>
    <w:rsid w:val="0097790C"/>
    <w:rsid w:val="0098506E"/>
    <w:rsid w:val="0099202F"/>
    <w:rsid w:val="00994E30"/>
    <w:rsid w:val="00997FDB"/>
    <w:rsid w:val="009A05C7"/>
    <w:rsid w:val="009A41D2"/>
    <w:rsid w:val="009A44CE"/>
    <w:rsid w:val="009A54FB"/>
    <w:rsid w:val="009A7B1A"/>
    <w:rsid w:val="009C1A1D"/>
    <w:rsid w:val="009C4DFC"/>
    <w:rsid w:val="009D44F8"/>
    <w:rsid w:val="009E3160"/>
    <w:rsid w:val="009F220C"/>
    <w:rsid w:val="009F3B05"/>
    <w:rsid w:val="009F4931"/>
    <w:rsid w:val="00A03715"/>
    <w:rsid w:val="00A11610"/>
    <w:rsid w:val="00A14534"/>
    <w:rsid w:val="00A16DAA"/>
    <w:rsid w:val="00A24162"/>
    <w:rsid w:val="00A25023"/>
    <w:rsid w:val="00A25212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B14"/>
    <w:rsid w:val="00A91EA0"/>
    <w:rsid w:val="00A93A5D"/>
    <w:rsid w:val="00AB31A8"/>
    <w:rsid w:val="00AB32F8"/>
    <w:rsid w:val="00AB610B"/>
    <w:rsid w:val="00AD360E"/>
    <w:rsid w:val="00AD40FB"/>
    <w:rsid w:val="00AD782D"/>
    <w:rsid w:val="00AE7650"/>
    <w:rsid w:val="00AF4560"/>
    <w:rsid w:val="00B06C3F"/>
    <w:rsid w:val="00B10EBE"/>
    <w:rsid w:val="00B236F1"/>
    <w:rsid w:val="00B25AFC"/>
    <w:rsid w:val="00B311D3"/>
    <w:rsid w:val="00B311E4"/>
    <w:rsid w:val="00B31E8A"/>
    <w:rsid w:val="00B32BD5"/>
    <w:rsid w:val="00B4034C"/>
    <w:rsid w:val="00B50F99"/>
    <w:rsid w:val="00B51D1B"/>
    <w:rsid w:val="00B540F4"/>
    <w:rsid w:val="00B60FD0"/>
    <w:rsid w:val="00B619B5"/>
    <w:rsid w:val="00B622DF"/>
    <w:rsid w:val="00B63296"/>
    <w:rsid w:val="00B6332A"/>
    <w:rsid w:val="00B81760"/>
    <w:rsid w:val="00B8494C"/>
    <w:rsid w:val="00BA1546"/>
    <w:rsid w:val="00BA169E"/>
    <w:rsid w:val="00BB4E51"/>
    <w:rsid w:val="00BC3821"/>
    <w:rsid w:val="00BD431F"/>
    <w:rsid w:val="00BE423E"/>
    <w:rsid w:val="00BF61AC"/>
    <w:rsid w:val="00C01064"/>
    <w:rsid w:val="00C35159"/>
    <w:rsid w:val="00C442DA"/>
    <w:rsid w:val="00C47FA6"/>
    <w:rsid w:val="00C51D7A"/>
    <w:rsid w:val="00C5558C"/>
    <w:rsid w:val="00C57FC6"/>
    <w:rsid w:val="00C66A7D"/>
    <w:rsid w:val="00C75DA5"/>
    <w:rsid w:val="00C779DA"/>
    <w:rsid w:val="00C814F7"/>
    <w:rsid w:val="00C86336"/>
    <w:rsid w:val="00C94468"/>
    <w:rsid w:val="00C966CC"/>
    <w:rsid w:val="00CA4B4D"/>
    <w:rsid w:val="00CB35C3"/>
    <w:rsid w:val="00CC4A0B"/>
    <w:rsid w:val="00CD323D"/>
    <w:rsid w:val="00CD3795"/>
    <w:rsid w:val="00CE4030"/>
    <w:rsid w:val="00CE64B3"/>
    <w:rsid w:val="00CF1403"/>
    <w:rsid w:val="00CF1A49"/>
    <w:rsid w:val="00D0630C"/>
    <w:rsid w:val="00D102D7"/>
    <w:rsid w:val="00D10B6D"/>
    <w:rsid w:val="00D14A2D"/>
    <w:rsid w:val="00D2072B"/>
    <w:rsid w:val="00D243A9"/>
    <w:rsid w:val="00D305E5"/>
    <w:rsid w:val="00D37CD3"/>
    <w:rsid w:val="00D50A5D"/>
    <w:rsid w:val="00D556EA"/>
    <w:rsid w:val="00D62D34"/>
    <w:rsid w:val="00D6448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083E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178"/>
    <w:rsid w:val="00E362DB"/>
    <w:rsid w:val="00E5632B"/>
    <w:rsid w:val="00E70240"/>
    <w:rsid w:val="00E71E6B"/>
    <w:rsid w:val="00E81CC5"/>
    <w:rsid w:val="00E85A87"/>
    <w:rsid w:val="00E85B4A"/>
    <w:rsid w:val="00E92525"/>
    <w:rsid w:val="00E9528E"/>
    <w:rsid w:val="00EA5099"/>
    <w:rsid w:val="00EC1351"/>
    <w:rsid w:val="00EC3A8B"/>
    <w:rsid w:val="00EC4CBF"/>
    <w:rsid w:val="00EC7633"/>
    <w:rsid w:val="00EC771A"/>
    <w:rsid w:val="00EE1DAF"/>
    <w:rsid w:val="00EE2CA8"/>
    <w:rsid w:val="00EF17E8"/>
    <w:rsid w:val="00EF51D9"/>
    <w:rsid w:val="00F130DD"/>
    <w:rsid w:val="00F24884"/>
    <w:rsid w:val="00F352D7"/>
    <w:rsid w:val="00F400C5"/>
    <w:rsid w:val="00F476C4"/>
    <w:rsid w:val="00F52B69"/>
    <w:rsid w:val="00F54BCB"/>
    <w:rsid w:val="00F61DF9"/>
    <w:rsid w:val="00F64D4A"/>
    <w:rsid w:val="00F81960"/>
    <w:rsid w:val="00F8211A"/>
    <w:rsid w:val="00F8769D"/>
    <w:rsid w:val="00F9350C"/>
    <w:rsid w:val="00F94D86"/>
    <w:rsid w:val="00F94EB5"/>
    <w:rsid w:val="00F9624D"/>
    <w:rsid w:val="00FA0CFE"/>
    <w:rsid w:val="00FB1D4E"/>
    <w:rsid w:val="00FB31C1"/>
    <w:rsid w:val="00FB3398"/>
    <w:rsid w:val="00FB33CB"/>
    <w:rsid w:val="00FB54F2"/>
    <w:rsid w:val="00FB58F2"/>
    <w:rsid w:val="00FC6AEA"/>
    <w:rsid w:val="00FD3D13"/>
    <w:rsid w:val="00FD5536"/>
    <w:rsid w:val="00FD678B"/>
    <w:rsid w:val="00FE55A2"/>
    <w:rsid w:val="00FF40F7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018C820"/>
  <w15:chartTrackingRefBased/>
  <w15:docId w15:val="{C82F8B61-61C5-4CBF-A0D7-3DF70F69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3B13BE"/>
  </w:style>
  <w:style w:type="character" w:customStyle="1" w:styleId="vanity-namedisplay-name">
    <w:name w:val="vanity-name__display-name"/>
    <w:basedOn w:val="DefaultParagraphFont"/>
    <w:rsid w:val="003B13BE"/>
  </w:style>
  <w:style w:type="character" w:styleId="UnresolvedMention">
    <w:name w:val="Unresolved Mention"/>
    <w:basedOn w:val="DefaultParagraphFont"/>
    <w:uiPriority w:val="99"/>
    <w:semiHidden/>
    <w:unhideWhenUsed/>
    <w:rsid w:val="003B1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999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333">
          <w:marLeft w:val="-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4622243583412895425F9D9238A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536C9-A720-4544-8D53-05FC6FD3A3F1}"/>
      </w:docPartPr>
      <w:docPartBody>
        <w:p w:rsidR="00117ECF" w:rsidRDefault="00A06E29">
          <w:pPr>
            <w:pStyle w:val="CF4622243583412895425F9D9238A2CE"/>
          </w:pPr>
          <w:r w:rsidRPr="00CF1A49">
            <w:t>·</w:t>
          </w:r>
        </w:p>
      </w:docPartBody>
    </w:docPart>
    <w:docPart>
      <w:docPartPr>
        <w:name w:val="C6E01222A0A74FF0B8D725B60DD78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3547-8681-4617-9EB9-E7909C203283}"/>
      </w:docPartPr>
      <w:docPartBody>
        <w:p w:rsidR="00452368" w:rsidRDefault="002413BC" w:rsidP="002413BC">
          <w:pPr>
            <w:pStyle w:val="C6E01222A0A74FF0B8D725B60DD784AB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29"/>
    <w:rsid w:val="00117ECF"/>
    <w:rsid w:val="00172620"/>
    <w:rsid w:val="002413BC"/>
    <w:rsid w:val="002524F2"/>
    <w:rsid w:val="002F5BC9"/>
    <w:rsid w:val="00310406"/>
    <w:rsid w:val="00452368"/>
    <w:rsid w:val="00467AC9"/>
    <w:rsid w:val="00557587"/>
    <w:rsid w:val="006254FF"/>
    <w:rsid w:val="00696444"/>
    <w:rsid w:val="007343A1"/>
    <w:rsid w:val="007659B0"/>
    <w:rsid w:val="008D23FB"/>
    <w:rsid w:val="008D501A"/>
    <w:rsid w:val="00900FFF"/>
    <w:rsid w:val="009A228B"/>
    <w:rsid w:val="00A06E29"/>
    <w:rsid w:val="00A97953"/>
    <w:rsid w:val="00B47830"/>
    <w:rsid w:val="00B960DF"/>
    <w:rsid w:val="00F5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F4622243583412895425F9D9238A2CE">
    <w:name w:val="CF4622243583412895425F9D9238A2C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6E01222A0A74FF0B8D725B60DD784AB">
    <w:name w:val="C6E01222A0A74FF0B8D725B60DD784AB"/>
    <w:rsid w:val="002413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3853</TotalTime>
  <Pages>3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Nalla Sai Siddartha</cp:lastModifiedBy>
  <cp:revision>157</cp:revision>
  <cp:lastPrinted>2022-07-19T18:24:00Z</cp:lastPrinted>
  <dcterms:created xsi:type="dcterms:W3CDTF">2020-07-02T10:02:00Z</dcterms:created>
  <dcterms:modified xsi:type="dcterms:W3CDTF">2022-11-19T10:25:00Z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a2fad9-126f-43f1-a0a4-9c907561022c_Enabled">
    <vt:lpwstr>true</vt:lpwstr>
  </property>
  <property fmtid="{D5CDD505-2E9C-101B-9397-08002B2CF9AE}" pid="3" name="MSIP_Label_f6a2fad9-126f-43f1-a0a4-9c907561022c_SetDate">
    <vt:lpwstr>2022-05-19T05:53:57Z</vt:lpwstr>
  </property>
  <property fmtid="{D5CDD505-2E9C-101B-9397-08002B2CF9AE}" pid="4" name="MSIP_Label_f6a2fad9-126f-43f1-a0a4-9c907561022c_Method">
    <vt:lpwstr>Privileged</vt:lpwstr>
  </property>
  <property fmtid="{D5CDD505-2E9C-101B-9397-08002B2CF9AE}" pid="5" name="MSIP_Label_f6a2fad9-126f-43f1-a0a4-9c907561022c_Name">
    <vt:lpwstr>Non-Business</vt:lpwstr>
  </property>
  <property fmtid="{D5CDD505-2E9C-101B-9397-08002B2CF9AE}" pid="6" name="MSIP_Label_f6a2fad9-126f-43f1-a0a4-9c907561022c_SiteId">
    <vt:lpwstr>af73baa8-f594-4eb2-a39d-93e96cad61fc</vt:lpwstr>
  </property>
  <property fmtid="{D5CDD505-2E9C-101B-9397-08002B2CF9AE}" pid="7" name="MSIP_Label_f6a2fad9-126f-43f1-a0a4-9c907561022c_ActionId">
    <vt:lpwstr>da8601e6-0410-4178-b06f-44d05d34a249</vt:lpwstr>
  </property>
  <property fmtid="{D5CDD505-2E9C-101B-9397-08002B2CF9AE}" pid="8" name="MSIP_Label_f6a2fad9-126f-43f1-a0a4-9c907561022c_ContentBits">
    <vt:lpwstr>0</vt:lpwstr>
  </property>
  <property fmtid="{D5CDD505-2E9C-101B-9397-08002B2CF9AE}" pid="9" name="GrammarlyDocumentId">
    <vt:lpwstr>1018e15b56ff2e303b492dceae2fd312bccc89a6a325474612ade7dde5442ad4</vt:lpwstr>
  </property>
</Properties>
</file>